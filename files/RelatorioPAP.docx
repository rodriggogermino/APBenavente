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6BA9AE" w14:textId="6B4C8CD2" w:rsidR="00E011DA" w:rsidRPr="00102781" w:rsidRDefault="00756A4F" w:rsidP="00CD6624">
      <w:pPr>
        <w:ind w:firstLine="0"/>
        <w:jc w:val="center"/>
        <w:rPr>
          <w:caps/>
          <w:sz w:val="36"/>
          <w:szCs w:val="16"/>
        </w:rPr>
      </w:pPr>
      <w:bookmarkStart w:id="0" w:name="_Hlk166960578"/>
      <w:bookmarkEnd w:id="0"/>
      <w:r w:rsidRPr="00102781">
        <w:rPr>
          <w:caps/>
          <w:sz w:val="36"/>
          <w:szCs w:val="16"/>
        </w:rPr>
        <w:t>Agrupamento de Escolas de Benavente</w:t>
      </w:r>
    </w:p>
    <w:p w14:paraId="2B6872D9" w14:textId="66B59871" w:rsidR="00CD6624" w:rsidRPr="00102781" w:rsidRDefault="00CD6624" w:rsidP="00CD6624">
      <w:pPr>
        <w:pBdr>
          <w:bottom w:val="single" w:sz="4" w:space="1" w:color="auto"/>
        </w:pBdr>
        <w:spacing w:before="240" w:after="0" w:line="240" w:lineRule="auto"/>
        <w:ind w:firstLine="0"/>
        <w:jc w:val="center"/>
        <w:rPr>
          <w:b/>
          <w:bCs/>
          <w:w w:val="125"/>
          <w:szCs w:val="16"/>
        </w:rPr>
      </w:pPr>
      <w:r w:rsidRPr="00102781">
        <w:rPr>
          <w:b/>
          <w:bCs/>
          <w:w w:val="125"/>
          <w:szCs w:val="16"/>
        </w:rPr>
        <w:t>Escola Secundária de Benavente</w:t>
      </w:r>
    </w:p>
    <w:p w14:paraId="21594B4F" w14:textId="3E587D8D" w:rsidR="00E011DA" w:rsidRPr="005A7B15" w:rsidRDefault="00EB2207" w:rsidP="00CD6624">
      <w:pPr>
        <w:spacing w:before="1800" w:after="0" w:line="240" w:lineRule="auto"/>
        <w:ind w:firstLine="0"/>
        <w:jc w:val="center"/>
        <w:rPr>
          <w:b/>
          <w:bCs/>
          <w:w w:val="125"/>
          <w:sz w:val="28"/>
        </w:rPr>
      </w:pPr>
      <w:r>
        <w:rPr>
          <w:b/>
          <w:bCs/>
          <w:w w:val="125"/>
          <w:sz w:val="28"/>
        </w:rPr>
        <w:t xml:space="preserve">Curso Profissional de </w:t>
      </w:r>
      <w:r w:rsidR="005A7B15" w:rsidRPr="005A7B15">
        <w:rPr>
          <w:b/>
          <w:bCs/>
          <w:w w:val="125"/>
          <w:sz w:val="28"/>
        </w:rPr>
        <w:t xml:space="preserve">Informática de </w:t>
      </w:r>
      <w:r w:rsidR="00CD6624">
        <w:rPr>
          <w:b/>
          <w:bCs/>
          <w:w w:val="125"/>
          <w:sz w:val="28"/>
        </w:rPr>
        <w:t>Sistemas</w:t>
      </w:r>
    </w:p>
    <w:p w14:paraId="79AADA08" w14:textId="7BBC2B62" w:rsidR="00E011DA" w:rsidRPr="00850CA7" w:rsidRDefault="00644948" w:rsidP="00CD6624">
      <w:pPr>
        <w:pBdr>
          <w:top w:val="single" w:sz="4" w:space="7" w:color="auto"/>
        </w:pBdr>
        <w:spacing w:before="1000" w:after="400" w:line="240" w:lineRule="auto"/>
        <w:ind w:firstLine="0"/>
        <w:jc w:val="center"/>
        <w:rPr>
          <w:b/>
          <w:smallCaps/>
          <w:sz w:val="36"/>
          <w:szCs w:val="36"/>
        </w:rPr>
      </w:pPr>
      <w:r>
        <w:rPr>
          <w:b/>
          <w:smallCaps/>
          <w:sz w:val="44"/>
          <w:szCs w:val="44"/>
        </w:rPr>
        <w:t>Relatório</w:t>
      </w:r>
      <w:r w:rsidR="00E011DA" w:rsidRPr="00850CA7">
        <w:rPr>
          <w:b/>
          <w:smallCaps/>
          <w:sz w:val="44"/>
          <w:szCs w:val="44"/>
        </w:rPr>
        <w:t xml:space="preserve"> </w:t>
      </w:r>
      <w:r w:rsidR="00641488">
        <w:rPr>
          <w:b/>
          <w:smallCaps/>
          <w:sz w:val="44"/>
          <w:szCs w:val="44"/>
        </w:rPr>
        <w:t xml:space="preserve">final </w:t>
      </w:r>
      <w:r>
        <w:rPr>
          <w:b/>
          <w:smallCaps/>
          <w:sz w:val="44"/>
          <w:szCs w:val="44"/>
        </w:rPr>
        <w:t xml:space="preserve">da </w:t>
      </w:r>
      <w:r w:rsidR="00641488">
        <w:rPr>
          <w:b/>
          <w:smallCaps/>
          <w:sz w:val="44"/>
          <w:szCs w:val="44"/>
        </w:rPr>
        <w:t>Prova de Aptidão Profissional</w:t>
      </w:r>
    </w:p>
    <w:p w14:paraId="7B152213" w14:textId="0182D31A" w:rsidR="00CD6624" w:rsidRPr="00BA1660" w:rsidRDefault="00EF0451" w:rsidP="00850CA7">
      <w:pPr>
        <w:pBdr>
          <w:bottom w:val="single" w:sz="4" w:space="1" w:color="auto"/>
        </w:pBdr>
        <w:spacing w:before="0"/>
        <w:ind w:firstLine="0"/>
        <w:jc w:val="center"/>
        <w:rPr>
          <w:bCs/>
          <w:i/>
          <w:iCs/>
          <w:smallCaps/>
          <w:sz w:val="28"/>
          <w:szCs w:val="28"/>
        </w:rPr>
      </w:pPr>
      <w:r>
        <w:rPr>
          <w:smallCaps/>
          <w:noProof/>
          <w:sz w:val="36"/>
          <w:szCs w:val="36"/>
        </w:rPr>
        <w:drawing>
          <wp:inline distT="0" distB="0" distL="0" distR="0" wp14:anchorId="12E93E0D" wp14:editId="132A2FAD">
            <wp:extent cx="762000" cy="1162137"/>
            <wp:effectExtent l="0" t="0" r="0" b="0"/>
            <wp:docPr id="8295952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70" cy="116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57EC" w14:textId="17608603" w:rsidR="00EB2207" w:rsidRPr="00D10279" w:rsidRDefault="00641488" w:rsidP="00850CA7">
      <w:pPr>
        <w:pBdr>
          <w:bottom w:val="single" w:sz="4" w:space="1" w:color="auto"/>
        </w:pBdr>
        <w:spacing w:before="0"/>
        <w:ind w:firstLine="0"/>
        <w:jc w:val="center"/>
        <w:rPr>
          <w:bCs/>
          <w:smallCaps/>
          <w:outline/>
          <w:color w:val="000000"/>
          <w:sz w:val="36"/>
          <w14:textOutline w14:w="9525" w14:cap="flat" w14:cmpd="sng" w14:algn="ctr">
            <w14:solidFill>
              <w14:srgbClr w14:val="000000"/>
            </w14:solidFill>
            <w14:prstDash w14:val="solid"/>
            <w14:round/>
          </w14:textOutline>
          <w14:textFill>
            <w14:noFill/>
          </w14:textFill>
        </w:rPr>
      </w:pPr>
      <w:r>
        <w:rPr>
          <w:b/>
          <w:smallCaps/>
          <w:sz w:val="36"/>
          <w:szCs w:val="36"/>
        </w:rPr>
        <w:t xml:space="preserve"> </w:t>
      </w:r>
      <w:r w:rsidR="00EF0451">
        <w:rPr>
          <w:smallCaps/>
          <w:sz w:val="36"/>
          <w:szCs w:val="36"/>
        </w:rPr>
        <w:t>Associação de Pais de Benavente</w:t>
      </w:r>
    </w:p>
    <w:p w14:paraId="58E8CBAE" w14:textId="54CF5661" w:rsidR="00E011DA" w:rsidRPr="00BA1660" w:rsidRDefault="00CD6624" w:rsidP="00CD6624">
      <w:pPr>
        <w:spacing w:before="1000" w:after="0" w:line="240" w:lineRule="auto"/>
        <w:ind w:firstLine="0"/>
        <w:jc w:val="left"/>
        <w:rPr>
          <w:sz w:val="24"/>
          <w:szCs w:val="18"/>
        </w:rPr>
      </w:pPr>
      <w:r w:rsidRPr="00BA1660">
        <w:rPr>
          <w:b/>
          <w:bCs/>
          <w:sz w:val="24"/>
          <w:szCs w:val="18"/>
        </w:rPr>
        <w:t xml:space="preserve">Formando: </w:t>
      </w:r>
      <w:r w:rsidR="00EF0451">
        <w:rPr>
          <w:sz w:val="24"/>
          <w:szCs w:val="18"/>
        </w:rPr>
        <w:t>Rodrigo Nabeiro Germino</w:t>
      </w:r>
    </w:p>
    <w:p w14:paraId="4B4CC6F9" w14:textId="67E0E53B" w:rsidR="00CD6624" w:rsidRPr="00BA1660" w:rsidRDefault="00641488" w:rsidP="00CD6624">
      <w:pPr>
        <w:spacing w:after="0" w:line="240" w:lineRule="auto"/>
        <w:ind w:firstLine="0"/>
        <w:jc w:val="left"/>
        <w:rPr>
          <w:b/>
          <w:bCs/>
          <w:sz w:val="24"/>
          <w:szCs w:val="18"/>
        </w:rPr>
      </w:pPr>
      <w:r>
        <w:rPr>
          <w:b/>
          <w:bCs/>
          <w:sz w:val="24"/>
          <w:szCs w:val="18"/>
        </w:rPr>
        <w:t>Formador orientador</w:t>
      </w:r>
      <w:r w:rsidR="00CD6624" w:rsidRPr="00BA1660">
        <w:rPr>
          <w:b/>
          <w:bCs/>
          <w:sz w:val="24"/>
          <w:szCs w:val="18"/>
        </w:rPr>
        <w:t xml:space="preserve">: </w:t>
      </w:r>
      <w:r w:rsidR="007C2607">
        <w:rPr>
          <w:sz w:val="24"/>
          <w:szCs w:val="18"/>
        </w:rPr>
        <w:t xml:space="preserve">Prof. </w:t>
      </w:r>
      <w:r w:rsidR="00EF0451" w:rsidRPr="00EF0451">
        <w:rPr>
          <w:sz w:val="24"/>
          <w:szCs w:val="18"/>
        </w:rPr>
        <w:t>Rui Manuel dos Santos Inácio</w:t>
      </w:r>
    </w:p>
    <w:p w14:paraId="7EF9EB2C" w14:textId="2349A66B" w:rsidR="00CD6624" w:rsidRPr="00EF0451" w:rsidRDefault="00641488" w:rsidP="00CD6624">
      <w:pPr>
        <w:spacing w:after="0" w:line="240" w:lineRule="auto"/>
        <w:ind w:firstLine="0"/>
        <w:jc w:val="left"/>
        <w:rPr>
          <w:sz w:val="24"/>
          <w:szCs w:val="18"/>
          <w:u w:val="single"/>
        </w:rPr>
      </w:pPr>
      <w:r>
        <w:rPr>
          <w:b/>
          <w:bCs/>
          <w:sz w:val="24"/>
          <w:szCs w:val="18"/>
        </w:rPr>
        <w:t>Diretor de curso</w:t>
      </w:r>
      <w:r w:rsidR="00CD6624" w:rsidRPr="00BA1660">
        <w:rPr>
          <w:b/>
          <w:bCs/>
          <w:sz w:val="24"/>
          <w:szCs w:val="18"/>
        </w:rPr>
        <w:t xml:space="preserve">: </w:t>
      </w:r>
      <w:r w:rsidR="007C2607">
        <w:rPr>
          <w:sz w:val="24"/>
          <w:szCs w:val="18"/>
        </w:rPr>
        <w:t xml:space="preserve">Prof. </w:t>
      </w:r>
      <w:r w:rsidR="00EF0451" w:rsidRPr="00EF0451">
        <w:rPr>
          <w:sz w:val="24"/>
          <w:szCs w:val="18"/>
        </w:rPr>
        <w:t>Rui Manuel dos Santos Inácio</w:t>
      </w:r>
    </w:p>
    <w:p w14:paraId="2A70E17C" w14:textId="77777777" w:rsidR="00CD6624" w:rsidRDefault="00CD6624" w:rsidP="00CD6624">
      <w:pPr>
        <w:spacing w:after="0" w:line="240" w:lineRule="auto"/>
        <w:ind w:firstLine="0"/>
        <w:jc w:val="left"/>
        <w:rPr>
          <w:b/>
          <w:bCs/>
          <w:sz w:val="28"/>
        </w:rPr>
      </w:pPr>
    </w:p>
    <w:p w14:paraId="47DA3B3F" w14:textId="77777777" w:rsidR="00102781" w:rsidRDefault="00102781" w:rsidP="00CD6624">
      <w:pPr>
        <w:spacing w:after="0" w:line="240" w:lineRule="auto"/>
        <w:ind w:firstLine="0"/>
        <w:jc w:val="left"/>
        <w:rPr>
          <w:b/>
          <w:bCs/>
          <w:sz w:val="28"/>
        </w:rPr>
      </w:pPr>
    </w:p>
    <w:p w14:paraId="4BA9A2D3" w14:textId="77777777" w:rsidR="00102781" w:rsidRDefault="00102781" w:rsidP="00CD6624">
      <w:pPr>
        <w:spacing w:after="0" w:line="240" w:lineRule="auto"/>
        <w:ind w:firstLine="0"/>
        <w:jc w:val="left"/>
        <w:rPr>
          <w:b/>
          <w:bCs/>
          <w:sz w:val="28"/>
        </w:rPr>
      </w:pPr>
    </w:p>
    <w:p w14:paraId="75DAAEF8" w14:textId="1D850554" w:rsidR="00362807" w:rsidRPr="00EF0451" w:rsidRDefault="00EF0451" w:rsidP="00EF0451">
      <w:pPr>
        <w:spacing w:after="0" w:line="240" w:lineRule="auto"/>
        <w:ind w:firstLine="0"/>
        <w:jc w:val="right"/>
        <w:rPr>
          <w:sz w:val="28"/>
        </w:rPr>
      </w:pPr>
      <w:r>
        <w:t>Benavente, 16 de maio de 2024</w:t>
      </w:r>
      <w:r w:rsidR="005A7B15">
        <w:rPr>
          <w:bCs/>
        </w:rPr>
        <w:br w:type="page"/>
      </w:r>
    </w:p>
    <w:p w14:paraId="61775B59" w14:textId="77777777" w:rsidR="00E011DA" w:rsidRPr="00362807" w:rsidRDefault="00362807" w:rsidP="00362807">
      <w:pPr>
        <w:pStyle w:val="Ttulo1"/>
        <w:spacing w:before="120" w:after="120"/>
        <w:ind w:firstLine="0"/>
        <w:rPr>
          <w:bCs/>
          <w:smallCaps/>
          <w:kern w:val="0"/>
        </w:rPr>
      </w:pPr>
      <w:r w:rsidRPr="00362807">
        <w:rPr>
          <w:bCs/>
          <w:smallCaps/>
          <w:kern w:val="0"/>
        </w:rPr>
        <w:lastRenderedPageBreak/>
        <w:t>Índice</w:t>
      </w:r>
    </w:p>
    <w:p w14:paraId="1DBF26D4" w14:textId="2F77016F" w:rsidR="002063D7" w:rsidRDefault="00FD2B94">
      <w:pPr>
        <w:pStyle w:val="ndice1"/>
        <w:tabs>
          <w:tab w:val="left" w:pos="1100"/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Cs w:val="22"/>
          <w14:ligatures w14:val="standardContextual"/>
        </w:rPr>
      </w:pPr>
      <w:r>
        <w:fldChar w:fldCharType="begin"/>
      </w:r>
      <w:r>
        <w:instrText xml:space="preserve"> TOC \h \z \t "título subsecção;3;título capítulo;1;título subcapítulo;2;Titulo capitulo numerado;1" </w:instrText>
      </w:r>
      <w:r>
        <w:fldChar w:fldCharType="separate"/>
      </w:r>
      <w:hyperlink w:anchor="_Toc157093768" w:history="1">
        <w:r w:rsidR="002063D7" w:rsidRPr="00714DAE">
          <w:rPr>
            <w:rStyle w:val="Hiperligao"/>
            <w:noProof/>
          </w:rPr>
          <w:t>1.</w:t>
        </w:r>
        <w:r w:rsidR="002063D7">
          <w:rPr>
            <w:rFonts w:asciiTheme="minorHAnsi" w:eastAsiaTheme="minorEastAsia" w:hAnsiTheme="minorHAnsi" w:cstheme="minorBidi"/>
            <w:noProof/>
            <w:kern w:val="2"/>
            <w:szCs w:val="22"/>
            <w14:ligatures w14:val="standardContextual"/>
          </w:rPr>
          <w:tab/>
        </w:r>
        <w:r w:rsidR="002063D7" w:rsidRPr="00714DAE">
          <w:rPr>
            <w:rStyle w:val="Hiperligao"/>
            <w:noProof/>
          </w:rPr>
          <w:t>Introdução</w:t>
        </w:r>
        <w:r w:rsidR="002063D7">
          <w:rPr>
            <w:noProof/>
            <w:webHidden/>
          </w:rPr>
          <w:tab/>
        </w:r>
        <w:r w:rsidR="002063D7">
          <w:rPr>
            <w:noProof/>
            <w:webHidden/>
          </w:rPr>
          <w:fldChar w:fldCharType="begin"/>
        </w:r>
        <w:r w:rsidR="002063D7">
          <w:rPr>
            <w:noProof/>
            <w:webHidden/>
          </w:rPr>
          <w:instrText xml:space="preserve"> PAGEREF _Toc157093768 \h </w:instrText>
        </w:r>
        <w:r w:rsidR="002063D7">
          <w:rPr>
            <w:noProof/>
            <w:webHidden/>
          </w:rPr>
        </w:r>
        <w:r w:rsidR="002063D7">
          <w:rPr>
            <w:noProof/>
            <w:webHidden/>
          </w:rPr>
          <w:fldChar w:fldCharType="separate"/>
        </w:r>
        <w:r w:rsidR="002063D7">
          <w:rPr>
            <w:noProof/>
            <w:webHidden/>
          </w:rPr>
          <w:t>3</w:t>
        </w:r>
        <w:r w:rsidR="002063D7">
          <w:rPr>
            <w:noProof/>
            <w:webHidden/>
          </w:rPr>
          <w:fldChar w:fldCharType="end"/>
        </w:r>
      </w:hyperlink>
    </w:p>
    <w:p w14:paraId="4941619D" w14:textId="1AD1BE37" w:rsidR="002063D7" w:rsidRDefault="00000000">
      <w:pPr>
        <w:pStyle w:val="ndice1"/>
        <w:tabs>
          <w:tab w:val="left" w:pos="1100"/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Cs w:val="22"/>
          <w14:ligatures w14:val="standardContextual"/>
        </w:rPr>
      </w:pPr>
      <w:hyperlink w:anchor="_Toc157093769" w:history="1">
        <w:r w:rsidR="002063D7" w:rsidRPr="00714DAE">
          <w:rPr>
            <w:rStyle w:val="Hiperligao"/>
            <w:noProof/>
          </w:rPr>
          <w:t>2.</w:t>
        </w:r>
        <w:r w:rsidR="002063D7">
          <w:rPr>
            <w:rFonts w:asciiTheme="minorHAnsi" w:eastAsiaTheme="minorEastAsia" w:hAnsiTheme="minorHAnsi" w:cstheme="minorBidi"/>
            <w:noProof/>
            <w:kern w:val="2"/>
            <w:szCs w:val="22"/>
            <w14:ligatures w14:val="standardContextual"/>
          </w:rPr>
          <w:tab/>
        </w:r>
        <w:r w:rsidR="002063D7" w:rsidRPr="00714DAE">
          <w:rPr>
            <w:rStyle w:val="Hiperligao"/>
            <w:noProof/>
          </w:rPr>
          <w:t>Desenvolvimento</w:t>
        </w:r>
        <w:r w:rsidR="002063D7">
          <w:rPr>
            <w:noProof/>
            <w:webHidden/>
          </w:rPr>
          <w:tab/>
        </w:r>
        <w:r w:rsidR="002063D7">
          <w:rPr>
            <w:noProof/>
            <w:webHidden/>
          </w:rPr>
          <w:fldChar w:fldCharType="begin"/>
        </w:r>
        <w:r w:rsidR="002063D7">
          <w:rPr>
            <w:noProof/>
            <w:webHidden/>
          </w:rPr>
          <w:instrText xml:space="preserve"> PAGEREF _Toc157093769 \h </w:instrText>
        </w:r>
        <w:r w:rsidR="002063D7">
          <w:rPr>
            <w:noProof/>
            <w:webHidden/>
          </w:rPr>
        </w:r>
        <w:r w:rsidR="002063D7">
          <w:rPr>
            <w:noProof/>
            <w:webHidden/>
          </w:rPr>
          <w:fldChar w:fldCharType="separate"/>
        </w:r>
        <w:r w:rsidR="002063D7">
          <w:rPr>
            <w:noProof/>
            <w:webHidden/>
          </w:rPr>
          <w:t>4</w:t>
        </w:r>
        <w:r w:rsidR="002063D7">
          <w:rPr>
            <w:noProof/>
            <w:webHidden/>
          </w:rPr>
          <w:fldChar w:fldCharType="end"/>
        </w:r>
      </w:hyperlink>
    </w:p>
    <w:p w14:paraId="6C4AB2A0" w14:textId="5D607EA5" w:rsidR="002063D7" w:rsidRDefault="00000000">
      <w:pPr>
        <w:pStyle w:val="ndice1"/>
        <w:tabs>
          <w:tab w:val="left" w:pos="1100"/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Cs w:val="22"/>
          <w14:ligatures w14:val="standardContextual"/>
        </w:rPr>
      </w:pPr>
      <w:hyperlink w:anchor="_Toc157093770" w:history="1">
        <w:r w:rsidR="002063D7" w:rsidRPr="00714DAE">
          <w:rPr>
            <w:rStyle w:val="Hiperligao"/>
            <w:noProof/>
          </w:rPr>
          <w:t>3.</w:t>
        </w:r>
        <w:r w:rsidR="002063D7">
          <w:rPr>
            <w:rFonts w:asciiTheme="minorHAnsi" w:eastAsiaTheme="minorEastAsia" w:hAnsiTheme="minorHAnsi" w:cstheme="minorBidi"/>
            <w:noProof/>
            <w:kern w:val="2"/>
            <w:szCs w:val="22"/>
            <w14:ligatures w14:val="standardContextual"/>
          </w:rPr>
          <w:tab/>
        </w:r>
        <w:r w:rsidR="002063D7" w:rsidRPr="00714DAE">
          <w:rPr>
            <w:rStyle w:val="Hiperligao"/>
            <w:noProof/>
          </w:rPr>
          <w:t>Conclusão</w:t>
        </w:r>
        <w:r w:rsidR="002063D7">
          <w:rPr>
            <w:noProof/>
            <w:webHidden/>
          </w:rPr>
          <w:tab/>
        </w:r>
        <w:r w:rsidR="002063D7">
          <w:rPr>
            <w:noProof/>
            <w:webHidden/>
          </w:rPr>
          <w:fldChar w:fldCharType="begin"/>
        </w:r>
        <w:r w:rsidR="002063D7">
          <w:rPr>
            <w:noProof/>
            <w:webHidden/>
          </w:rPr>
          <w:instrText xml:space="preserve"> PAGEREF _Toc157093770 \h </w:instrText>
        </w:r>
        <w:r w:rsidR="002063D7">
          <w:rPr>
            <w:noProof/>
            <w:webHidden/>
          </w:rPr>
        </w:r>
        <w:r w:rsidR="002063D7">
          <w:rPr>
            <w:noProof/>
            <w:webHidden/>
          </w:rPr>
          <w:fldChar w:fldCharType="separate"/>
        </w:r>
        <w:r w:rsidR="002063D7">
          <w:rPr>
            <w:noProof/>
            <w:webHidden/>
          </w:rPr>
          <w:t>5</w:t>
        </w:r>
        <w:r w:rsidR="002063D7">
          <w:rPr>
            <w:noProof/>
            <w:webHidden/>
          </w:rPr>
          <w:fldChar w:fldCharType="end"/>
        </w:r>
      </w:hyperlink>
    </w:p>
    <w:p w14:paraId="08B3A83A" w14:textId="48EA5246" w:rsidR="002063D7" w:rsidRDefault="00000000">
      <w:pPr>
        <w:pStyle w:val="ndice1"/>
        <w:tabs>
          <w:tab w:val="left" w:pos="1100"/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Cs w:val="22"/>
          <w14:ligatures w14:val="standardContextual"/>
        </w:rPr>
      </w:pPr>
      <w:hyperlink w:anchor="_Toc157093771" w:history="1">
        <w:r w:rsidR="002063D7" w:rsidRPr="00714DAE">
          <w:rPr>
            <w:rStyle w:val="Hiperligao"/>
            <w:noProof/>
          </w:rPr>
          <w:t>4.</w:t>
        </w:r>
        <w:r w:rsidR="002063D7">
          <w:rPr>
            <w:rFonts w:asciiTheme="minorHAnsi" w:eastAsiaTheme="minorEastAsia" w:hAnsiTheme="minorHAnsi" w:cstheme="minorBidi"/>
            <w:noProof/>
            <w:kern w:val="2"/>
            <w:szCs w:val="22"/>
            <w14:ligatures w14:val="standardContextual"/>
          </w:rPr>
          <w:tab/>
        </w:r>
        <w:r w:rsidR="002063D7" w:rsidRPr="00714DAE">
          <w:rPr>
            <w:rStyle w:val="Hiperligao"/>
            <w:noProof/>
          </w:rPr>
          <w:t>Bibliografia</w:t>
        </w:r>
        <w:r w:rsidR="002063D7">
          <w:rPr>
            <w:noProof/>
            <w:webHidden/>
          </w:rPr>
          <w:tab/>
        </w:r>
        <w:r w:rsidR="002063D7">
          <w:rPr>
            <w:noProof/>
            <w:webHidden/>
          </w:rPr>
          <w:fldChar w:fldCharType="begin"/>
        </w:r>
        <w:r w:rsidR="002063D7">
          <w:rPr>
            <w:noProof/>
            <w:webHidden/>
          </w:rPr>
          <w:instrText xml:space="preserve"> PAGEREF _Toc157093771 \h </w:instrText>
        </w:r>
        <w:r w:rsidR="002063D7">
          <w:rPr>
            <w:noProof/>
            <w:webHidden/>
          </w:rPr>
        </w:r>
        <w:r w:rsidR="002063D7">
          <w:rPr>
            <w:noProof/>
            <w:webHidden/>
          </w:rPr>
          <w:fldChar w:fldCharType="separate"/>
        </w:r>
        <w:r w:rsidR="002063D7">
          <w:rPr>
            <w:noProof/>
            <w:webHidden/>
          </w:rPr>
          <w:t>6</w:t>
        </w:r>
        <w:r w:rsidR="002063D7">
          <w:rPr>
            <w:noProof/>
            <w:webHidden/>
          </w:rPr>
          <w:fldChar w:fldCharType="end"/>
        </w:r>
      </w:hyperlink>
    </w:p>
    <w:p w14:paraId="6F497589" w14:textId="57190CCB" w:rsidR="002063D7" w:rsidRDefault="00000000">
      <w:pPr>
        <w:pStyle w:val="ndice1"/>
        <w:tabs>
          <w:tab w:val="left" w:pos="1100"/>
          <w:tab w:val="right" w:leader="dot" w:pos="8778"/>
        </w:tabs>
        <w:rPr>
          <w:rFonts w:asciiTheme="minorHAnsi" w:eastAsiaTheme="minorEastAsia" w:hAnsiTheme="minorHAnsi" w:cstheme="minorBidi"/>
          <w:noProof/>
          <w:kern w:val="2"/>
          <w:szCs w:val="22"/>
          <w14:ligatures w14:val="standardContextual"/>
        </w:rPr>
      </w:pPr>
      <w:hyperlink w:anchor="_Toc157093772" w:history="1">
        <w:r w:rsidR="002063D7" w:rsidRPr="00714DAE">
          <w:rPr>
            <w:rStyle w:val="Hiperligao"/>
            <w:noProof/>
          </w:rPr>
          <w:t>5.</w:t>
        </w:r>
        <w:r w:rsidR="002063D7">
          <w:rPr>
            <w:rFonts w:asciiTheme="minorHAnsi" w:eastAsiaTheme="minorEastAsia" w:hAnsiTheme="minorHAnsi" w:cstheme="minorBidi"/>
            <w:noProof/>
            <w:kern w:val="2"/>
            <w:szCs w:val="22"/>
            <w14:ligatures w14:val="standardContextual"/>
          </w:rPr>
          <w:tab/>
        </w:r>
        <w:r w:rsidR="002063D7" w:rsidRPr="00714DAE">
          <w:rPr>
            <w:rStyle w:val="Hiperligao"/>
            <w:noProof/>
          </w:rPr>
          <w:t>Anexos</w:t>
        </w:r>
        <w:r w:rsidR="002063D7">
          <w:rPr>
            <w:noProof/>
            <w:webHidden/>
          </w:rPr>
          <w:tab/>
        </w:r>
        <w:r w:rsidR="002063D7">
          <w:rPr>
            <w:noProof/>
            <w:webHidden/>
          </w:rPr>
          <w:fldChar w:fldCharType="begin"/>
        </w:r>
        <w:r w:rsidR="002063D7">
          <w:rPr>
            <w:noProof/>
            <w:webHidden/>
          </w:rPr>
          <w:instrText xml:space="preserve"> PAGEREF _Toc157093772 \h </w:instrText>
        </w:r>
        <w:r w:rsidR="002063D7">
          <w:rPr>
            <w:noProof/>
            <w:webHidden/>
          </w:rPr>
        </w:r>
        <w:r w:rsidR="002063D7">
          <w:rPr>
            <w:noProof/>
            <w:webHidden/>
          </w:rPr>
          <w:fldChar w:fldCharType="separate"/>
        </w:r>
        <w:r w:rsidR="002063D7">
          <w:rPr>
            <w:noProof/>
            <w:webHidden/>
          </w:rPr>
          <w:t>7</w:t>
        </w:r>
        <w:r w:rsidR="002063D7">
          <w:rPr>
            <w:noProof/>
            <w:webHidden/>
          </w:rPr>
          <w:fldChar w:fldCharType="end"/>
        </w:r>
      </w:hyperlink>
    </w:p>
    <w:p w14:paraId="30C0C814" w14:textId="5513C5D3" w:rsidR="00E011DA" w:rsidRDefault="00FD2B94">
      <w:pPr>
        <w:pStyle w:val="Cabealho"/>
        <w:tabs>
          <w:tab w:val="clear" w:pos="4419"/>
          <w:tab w:val="clear" w:pos="8838"/>
        </w:tabs>
        <w:spacing w:after="0"/>
      </w:pPr>
      <w:r>
        <w:fldChar w:fldCharType="end"/>
      </w:r>
    </w:p>
    <w:p w14:paraId="6EC88466" w14:textId="77777777" w:rsidR="00FD2B94" w:rsidRDefault="00FD2B94">
      <w:pPr>
        <w:pStyle w:val="Cabealho"/>
        <w:tabs>
          <w:tab w:val="clear" w:pos="4419"/>
          <w:tab w:val="clear" w:pos="8838"/>
        </w:tabs>
        <w:spacing w:after="0"/>
      </w:pPr>
    </w:p>
    <w:p w14:paraId="39406177" w14:textId="77777777" w:rsidR="007C2607" w:rsidRPr="007C2607" w:rsidRDefault="007C2607" w:rsidP="007C2607"/>
    <w:p w14:paraId="5DA01CFA" w14:textId="77777777" w:rsidR="007C2607" w:rsidRPr="007C2607" w:rsidRDefault="007C2607" w:rsidP="007C2607"/>
    <w:p w14:paraId="116F9CE5" w14:textId="77777777" w:rsidR="007C2607" w:rsidRPr="007C2607" w:rsidRDefault="007C2607" w:rsidP="007C2607"/>
    <w:p w14:paraId="71F39288" w14:textId="77777777" w:rsidR="007C2607" w:rsidRPr="007C2607" w:rsidRDefault="007C2607" w:rsidP="007C2607"/>
    <w:p w14:paraId="1FBE55DF" w14:textId="77777777" w:rsidR="007C2607" w:rsidRPr="007C2607" w:rsidRDefault="007C2607" w:rsidP="007C2607"/>
    <w:p w14:paraId="32C4EAB5" w14:textId="77777777" w:rsidR="007C2607" w:rsidRPr="007C2607" w:rsidRDefault="007C2607" w:rsidP="007C2607"/>
    <w:p w14:paraId="3AA96BA4" w14:textId="77777777" w:rsidR="007C2607" w:rsidRPr="007C2607" w:rsidRDefault="007C2607" w:rsidP="007C2607"/>
    <w:p w14:paraId="7E7FCFAF" w14:textId="77777777" w:rsidR="007C2607" w:rsidRPr="007C2607" w:rsidRDefault="007C2607" w:rsidP="007C2607"/>
    <w:p w14:paraId="6BBEEC96" w14:textId="77777777" w:rsidR="007C2607" w:rsidRPr="007C2607" w:rsidRDefault="007C2607" w:rsidP="007C2607"/>
    <w:p w14:paraId="574AF609" w14:textId="77777777" w:rsidR="007C2607" w:rsidRPr="007C2607" w:rsidRDefault="007C2607" w:rsidP="007C2607"/>
    <w:p w14:paraId="7727C6A0" w14:textId="77777777" w:rsidR="007C2607" w:rsidRPr="007C2607" w:rsidRDefault="007C2607" w:rsidP="007C2607"/>
    <w:p w14:paraId="1732911D" w14:textId="77777777" w:rsidR="007C2607" w:rsidRDefault="007C2607" w:rsidP="007C2607"/>
    <w:p w14:paraId="35653BA1" w14:textId="77777777" w:rsidR="007C2607" w:rsidRPr="007C2607" w:rsidRDefault="007C2607" w:rsidP="007C2607"/>
    <w:p w14:paraId="1D8C34CB" w14:textId="77777777" w:rsidR="00E011DA" w:rsidRDefault="0087131C" w:rsidP="00BA1660">
      <w:pPr>
        <w:pStyle w:val="Titulocapitulonumerado"/>
        <w:numPr>
          <w:ilvl w:val="0"/>
          <w:numId w:val="14"/>
        </w:numPr>
      </w:pPr>
      <w:bookmarkStart w:id="1" w:name="_Toc157093768"/>
      <w:r>
        <w:lastRenderedPageBreak/>
        <w:t>I</w:t>
      </w:r>
      <w:r w:rsidR="00E011DA">
        <w:t>ntrodução</w:t>
      </w:r>
      <w:bookmarkEnd w:id="1"/>
    </w:p>
    <w:p w14:paraId="22911A20" w14:textId="5D0F3E6A" w:rsidR="001D1E18" w:rsidRDefault="007C2607" w:rsidP="00641488">
      <w:pPr>
        <w:ind w:firstLine="0"/>
        <w:rPr>
          <w:szCs w:val="22"/>
        </w:rPr>
      </w:pPr>
      <w:r>
        <w:rPr>
          <w:szCs w:val="22"/>
        </w:rPr>
        <w:t>A Prova de Aptidão Profissional, ou PAP, é uma prova que consiste na defesa e apresentação de um projeto perante vários júris</w:t>
      </w:r>
      <w:r w:rsidR="00AD16B0">
        <w:rPr>
          <w:szCs w:val="22"/>
        </w:rPr>
        <w:t>.</w:t>
      </w:r>
      <w:r>
        <w:rPr>
          <w:szCs w:val="22"/>
        </w:rPr>
        <w:t xml:space="preserve"> </w:t>
      </w:r>
      <w:r w:rsidR="001D1E18">
        <w:rPr>
          <w:szCs w:val="22"/>
        </w:rPr>
        <w:t xml:space="preserve">Finalizar o curso não seria possível sem a realização e aprovação da PAP, logo, o principal objetivo da Prova de Aptidão Profissional é aplicar todos os nossos conhecimentos adquiridos ao longo dos 3 anos do curso realizado, que neste caso é o curso de Técnico de Informática - Sistemas. </w:t>
      </w:r>
    </w:p>
    <w:p w14:paraId="0B4A85D5" w14:textId="6BD5BE7A" w:rsidR="001D1E18" w:rsidRDefault="001D1E18" w:rsidP="00641488">
      <w:pPr>
        <w:ind w:firstLine="0"/>
        <w:rPr>
          <w:szCs w:val="22"/>
        </w:rPr>
      </w:pPr>
      <w:r>
        <w:rPr>
          <w:szCs w:val="22"/>
        </w:rPr>
        <w:t>N</w:t>
      </w:r>
      <w:r w:rsidR="00E734E7">
        <w:rPr>
          <w:szCs w:val="22"/>
        </w:rPr>
        <w:t>o meu caso</w:t>
      </w:r>
      <w:r>
        <w:rPr>
          <w:szCs w:val="22"/>
        </w:rPr>
        <w:t>, a PAP consiste na criação de um website para a Associação de Pais do Agrupamento de Escolas de Benavente.</w:t>
      </w:r>
    </w:p>
    <w:p w14:paraId="6499E3BA" w14:textId="25222375" w:rsidR="00E734E7" w:rsidRDefault="00E734E7" w:rsidP="00641488">
      <w:pPr>
        <w:ind w:firstLine="0"/>
        <w:rPr>
          <w:szCs w:val="22"/>
        </w:rPr>
      </w:pPr>
      <w:r w:rsidRPr="00E734E7">
        <w:rPr>
          <w:szCs w:val="22"/>
        </w:rPr>
        <w:t>A razão deste tema é que foi solicitado aos alunos um projeto de criação de um website e um logotipo para tal</w:t>
      </w:r>
      <w:r>
        <w:rPr>
          <w:szCs w:val="22"/>
        </w:rPr>
        <w:t>, onde eu ofereci-me para a criação do website</w:t>
      </w:r>
      <w:r w:rsidRPr="00E734E7">
        <w:rPr>
          <w:szCs w:val="22"/>
        </w:rPr>
        <w:t>.</w:t>
      </w:r>
      <w:r>
        <w:rPr>
          <w:szCs w:val="22"/>
        </w:rPr>
        <w:t xml:space="preserve"> </w:t>
      </w:r>
    </w:p>
    <w:p w14:paraId="0D86481A" w14:textId="7E1E1F0B" w:rsidR="001D1E18" w:rsidRDefault="001D1E18" w:rsidP="00641488">
      <w:pPr>
        <w:ind w:firstLine="0"/>
        <w:rPr>
          <w:szCs w:val="22"/>
        </w:rPr>
      </w:pPr>
      <w:r>
        <w:rPr>
          <w:szCs w:val="22"/>
        </w:rPr>
        <w:t xml:space="preserve">Os meus objetivos para este projeto são: </w:t>
      </w:r>
    </w:p>
    <w:p w14:paraId="585C12DB" w14:textId="28A9D98C" w:rsidR="00E734E7" w:rsidRDefault="00E734E7" w:rsidP="001D1E18">
      <w:pPr>
        <w:pStyle w:val="PargrafodaLista"/>
        <w:numPr>
          <w:ilvl w:val="0"/>
          <w:numId w:val="17"/>
        </w:numPr>
        <w:rPr>
          <w:szCs w:val="22"/>
        </w:rPr>
      </w:pPr>
      <w:r w:rsidRPr="00E734E7">
        <w:rPr>
          <w:szCs w:val="22"/>
        </w:rPr>
        <w:t>Conhecer e desenvolver novas técnicas na área de desenvolvimento Web;</w:t>
      </w:r>
    </w:p>
    <w:p w14:paraId="49A444AC" w14:textId="3CFD3160" w:rsidR="001D1E18" w:rsidRDefault="001D1E18" w:rsidP="001D1E18">
      <w:pPr>
        <w:pStyle w:val="PargrafodaLista"/>
        <w:numPr>
          <w:ilvl w:val="0"/>
          <w:numId w:val="17"/>
        </w:numPr>
        <w:rPr>
          <w:szCs w:val="22"/>
        </w:rPr>
      </w:pPr>
      <w:r w:rsidRPr="001D1E18">
        <w:rPr>
          <w:szCs w:val="22"/>
        </w:rPr>
        <w:t xml:space="preserve">Desenvolver um </w:t>
      </w:r>
      <w:r>
        <w:rPr>
          <w:szCs w:val="22"/>
        </w:rPr>
        <w:t>w</w:t>
      </w:r>
      <w:r w:rsidRPr="001D1E18">
        <w:rPr>
          <w:szCs w:val="22"/>
        </w:rPr>
        <w:t>ebsite</w:t>
      </w:r>
      <w:r>
        <w:rPr>
          <w:szCs w:val="22"/>
        </w:rPr>
        <w:t xml:space="preserve"> f</w:t>
      </w:r>
      <w:r w:rsidRPr="001D1E18">
        <w:rPr>
          <w:szCs w:val="22"/>
        </w:rPr>
        <w:t>uncional</w:t>
      </w:r>
      <w:r>
        <w:rPr>
          <w:szCs w:val="22"/>
        </w:rPr>
        <w:t>, i</w:t>
      </w:r>
      <w:r w:rsidRPr="001D1E18">
        <w:rPr>
          <w:szCs w:val="22"/>
        </w:rPr>
        <w:t>ntuitivo</w:t>
      </w:r>
      <w:r>
        <w:rPr>
          <w:szCs w:val="22"/>
        </w:rPr>
        <w:t xml:space="preserve"> e responsivo;</w:t>
      </w:r>
    </w:p>
    <w:p w14:paraId="6AB2B95A" w14:textId="05874347" w:rsidR="001D1E18" w:rsidRDefault="001D1E18" w:rsidP="001D1E18">
      <w:pPr>
        <w:pStyle w:val="PargrafodaLista"/>
        <w:numPr>
          <w:ilvl w:val="0"/>
          <w:numId w:val="17"/>
        </w:numPr>
        <w:rPr>
          <w:szCs w:val="22"/>
        </w:rPr>
      </w:pPr>
      <w:r>
        <w:rPr>
          <w:szCs w:val="22"/>
        </w:rPr>
        <w:t>Promover mais meios</w:t>
      </w:r>
      <w:r w:rsidR="00E734E7">
        <w:rPr>
          <w:szCs w:val="22"/>
        </w:rPr>
        <w:t xml:space="preserve"> sociais</w:t>
      </w:r>
      <w:r>
        <w:rPr>
          <w:szCs w:val="22"/>
        </w:rPr>
        <w:t xml:space="preserve"> para a associação;</w:t>
      </w:r>
    </w:p>
    <w:p w14:paraId="5592C797" w14:textId="1EA3FBF9" w:rsidR="001D1E18" w:rsidRDefault="00E734E7" w:rsidP="00E734E7">
      <w:pPr>
        <w:pStyle w:val="PargrafodaLista"/>
        <w:numPr>
          <w:ilvl w:val="0"/>
          <w:numId w:val="17"/>
        </w:numPr>
        <w:rPr>
          <w:szCs w:val="22"/>
        </w:rPr>
      </w:pPr>
      <w:r w:rsidRPr="00E734E7">
        <w:rPr>
          <w:szCs w:val="22"/>
        </w:rPr>
        <w:t>Adquiri</w:t>
      </w:r>
      <w:r>
        <w:rPr>
          <w:szCs w:val="22"/>
        </w:rPr>
        <w:t>r</w:t>
      </w:r>
      <w:r w:rsidRPr="00E734E7">
        <w:rPr>
          <w:szCs w:val="22"/>
        </w:rPr>
        <w:t xml:space="preserve"> mais conhecimento e prática no desenvolvimento de bases de dados;</w:t>
      </w:r>
    </w:p>
    <w:p w14:paraId="07213AED" w14:textId="77777777" w:rsidR="00E734E7" w:rsidRDefault="00E734E7" w:rsidP="00E734E7">
      <w:pPr>
        <w:pStyle w:val="PargrafodaLista"/>
        <w:numPr>
          <w:ilvl w:val="0"/>
          <w:numId w:val="17"/>
        </w:numPr>
        <w:rPr>
          <w:szCs w:val="22"/>
        </w:rPr>
      </w:pPr>
      <w:r w:rsidRPr="00E734E7">
        <w:rPr>
          <w:szCs w:val="22"/>
        </w:rPr>
        <w:t>Aprofundar o meu conhecimento nas linguagens de programação a serem utilizadas no desenvolvimento do projeto.</w:t>
      </w:r>
    </w:p>
    <w:p w14:paraId="4C29EA30" w14:textId="77777777" w:rsidR="00AD16B0" w:rsidRDefault="00AD16B0" w:rsidP="00AD16B0">
      <w:pPr>
        <w:ind w:firstLine="0"/>
        <w:rPr>
          <w:szCs w:val="22"/>
        </w:rPr>
      </w:pPr>
      <w:r w:rsidRPr="00AD16B0">
        <w:rPr>
          <w:szCs w:val="22"/>
        </w:rPr>
        <w:t xml:space="preserve">No </w:t>
      </w:r>
      <w:r>
        <w:rPr>
          <w:szCs w:val="22"/>
        </w:rPr>
        <w:t>que toca às metodologias</w:t>
      </w:r>
      <w:r w:rsidRPr="00AD16B0">
        <w:rPr>
          <w:szCs w:val="22"/>
        </w:rPr>
        <w:t xml:space="preserve">, </w:t>
      </w:r>
      <w:r>
        <w:rPr>
          <w:szCs w:val="22"/>
        </w:rPr>
        <w:t xml:space="preserve">maioritariamente já referido acima, no entanto, </w:t>
      </w:r>
      <w:r w:rsidRPr="00AD16B0">
        <w:rPr>
          <w:szCs w:val="22"/>
        </w:rPr>
        <w:t>o público-alvo do site são adultos com mais de 35 anos</w:t>
      </w:r>
      <w:r>
        <w:rPr>
          <w:szCs w:val="22"/>
        </w:rPr>
        <w:t xml:space="preserve"> devido ao website estar mais apontado para os pais</w:t>
      </w:r>
      <w:r w:rsidRPr="00AD16B0">
        <w:rPr>
          <w:szCs w:val="22"/>
        </w:rPr>
        <w:t xml:space="preserve">. </w:t>
      </w:r>
      <w:r>
        <w:rPr>
          <w:szCs w:val="22"/>
        </w:rPr>
        <w:t>C</w:t>
      </w:r>
      <w:r w:rsidRPr="00AD16B0">
        <w:rPr>
          <w:szCs w:val="22"/>
        </w:rPr>
        <w:t xml:space="preserve">omeçarei o desenvolvimento do meu projeto, sempre consultando os responsáveis para entender as necessidades, avaliar e construir o site até o dia da apresentação em julho.  </w:t>
      </w:r>
    </w:p>
    <w:p w14:paraId="4B29459C" w14:textId="09603DA7" w:rsidR="00AD16B0" w:rsidRDefault="00AD16B0" w:rsidP="00AD16B0">
      <w:pPr>
        <w:ind w:firstLine="0"/>
        <w:rPr>
          <w:szCs w:val="22"/>
        </w:rPr>
      </w:pPr>
      <w:r w:rsidRPr="00AD16B0">
        <w:rPr>
          <w:szCs w:val="22"/>
        </w:rPr>
        <w:t xml:space="preserve">Para obter os melhores resultados, a PAP </w:t>
      </w:r>
      <w:r>
        <w:rPr>
          <w:szCs w:val="22"/>
        </w:rPr>
        <w:t>foi</w:t>
      </w:r>
      <w:r w:rsidRPr="00AD16B0">
        <w:rPr>
          <w:szCs w:val="22"/>
        </w:rPr>
        <w:t xml:space="preserve"> principalmente desenvolvida na escola com o apoio de todos os professores técnicos e em casa, consultando materiais de aula e pesquisas. </w:t>
      </w:r>
    </w:p>
    <w:p w14:paraId="134D4D99" w14:textId="3AEDAD97" w:rsidR="00E734E7" w:rsidRDefault="00AD16B0" w:rsidP="00AD16B0">
      <w:pPr>
        <w:ind w:firstLine="0"/>
        <w:rPr>
          <w:szCs w:val="22"/>
        </w:rPr>
      </w:pPr>
      <w:r w:rsidRPr="00AD16B0">
        <w:rPr>
          <w:szCs w:val="22"/>
        </w:rPr>
        <w:t xml:space="preserve">Todas as tecnologias utilizadas no projeto, incluindo linguagens de programação e bases de dados, foram </w:t>
      </w:r>
      <w:r>
        <w:rPr>
          <w:szCs w:val="22"/>
        </w:rPr>
        <w:t>dadas</w:t>
      </w:r>
      <w:r w:rsidRPr="00AD16B0">
        <w:rPr>
          <w:szCs w:val="22"/>
        </w:rPr>
        <w:t xml:space="preserve"> na sala de aula.</w:t>
      </w:r>
    </w:p>
    <w:p w14:paraId="72686CBC" w14:textId="1FDB500B" w:rsidR="00AD16B0" w:rsidRDefault="00AD16B0" w:rsidP="00AD16B0">
      <w:pPr>
        <w:ind w:firstLine="0"/>
        <w:rPr>
          <w:szCs w:val="22"/>
        </w:rPr>
      </w:pPr>
      <w:r>
        <w:rPr>
          <w:szCs w:val="22"/>
        </w:rPr>
        <w:t>As tecnologias a serem usadas são:</w:t>
      </w:r>
    </w:p>
    <w:p w14:paraId="300EDEA3" w14:textId="30C772D2" w:rsidR="00AD16B0" w:rsidRDefault="00AD16B0" w:rsidP="00AD16B0">
      <w:pPr>
        <w:pStyle w:val="PargrafodaLista"/>
        <w:numPr>
          <w:ilvl w:val="0"/>
          <w:numId w:val="18"/>
        </w:numPr>
        <w:rPr>
          <w:szCs w:val="22"/>
        </w:rPr>
      </w:pPr>
      <w:r>
        <w:rPr>
          <w:szCs w:val="22"/>
        </w:rPr>
        <w:t>HTML, CSS, JavaScript e PHP;</w:t>
      </w:r>
    </w:p>
    <w:p w14:paraId="63AB2110" w14:textId="5FECB8E7" w:rsidR="00AD16B0" w:rsidRDefault="00AD16B0" w:rsidP="00AD16B0">
      <w:pPr>
        <w:pStyle w:val="PargrafodaLista"/>
        <w:numPr>
          <w:ilvl w:val="0"/>
          <w:numId w:val="18"/>
        </w:numPr>
        <w:rPr>
          <w:szCs w:val="22"/>
        </w:rPr>
      </w:pPr>
      <w:r>
        <w:rPr>
          <w:szCs w:val="22"/>
        </w:rPr>
        <w:t xml:space="preserve">XAMPP (Apache e </w:t>
      </w:r>
      <w:proofErr w:type="spellStart"/>
      <w:r>
        <w:rPr>
          <w:szCs w:val="22"/>
        </w:rPr>
        <w:t>MySQL</w:t>
      </w:r>
      <w:proofErr w:type="spellEnd"/>
      <w:r>
        <w:rPr>
          <w:szCs w:val="22"/>
        </w:rPr>
        <w:t>/</w:t>
      </w:r>
      <w:proofErr w:type="spellStart"/>
      <w:r>
        <w:rPr>
          <w:szCs w:val="22"/>
        </w:rPr>
        <w:t>MariaDB</w:t>
      </w:r>
      <w:proofErr w:type="spellEnd"/>
      <w:r>
        <w:rPr>
          <w:szCs w:val="22"/>
        </w:rPr>
        <w:t>);</w:t>
      </w:r>
    </w:p>
    <w:p w14:paraId="70A1C487" w14:textId="00A570C1" w:rsidR="00AD16B0" w:rsidRPr="00AD16B0" w:rsidRDefault="00AD16B0" w:rsidP="00AD16B0">
      <w:pPr>
        <w:pStyle w:val="PargrafodaLista"/>
        <w:numPr>
          <w:ilvl w:val="0"/>
          <w:numId w:val="18"/>
        </w:numPr>
        <w:rPr>
          <w:szCs w:val="22"/>
        </w:rPr>
      </w:pPr>
      <w:r>
        <w:rPr>
          <w:szCs w:val="22"/>
        </w:rPr>
        <w:t xml:space="preserve">Visual </w:t>
      </w:r>
      <w:proofErr w:type="spellStart"/>
      <w:r>
        <w:rPr>
          <w:szCs w:val="22"/>
        </w:rPr>
        <w:t>Studio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Code</w:t>
      </w:r>
      <w:proofErr w:type="spellEnd"/>
      <w:r>
        <w:rPr>
          <w:szCs w:val="22"/>
        </w:rPr>
        <w:t>.</w:t>
      </w:r>
    </w:p>
    <w:p w14:paraId="676D8EF0" w14:textId="77777777" w:rsidR="00641488" w:rsidRPr="002063D7" w:rsidRDefault="00641488" w:rsidP="0087131C">
      <w:pPr>
        <w:ind w:firstLine="0"/>
        <w:rPr>
          <w:i/>
          <w:iCs/>
          <w:szCs w:val="22"/>
        </w:rPr>
      </w:pPr>
    </w:p>
    <w:p w14:paraId="63D19458" w14:textId="5D9A1B52" w:rsidR="00462429" w:rsidRDefault="00462429" w:rsidP="00462429">
      <w:pPr>
        <w:ind w:firstLine="0"/>
      </w:pPr>
      <w:bookmarkStart w:id="2" w:name="_Toc157093769"/>
      <w:bookmarkStart w:id="3" w:name="_Toc406746833"/>
      <w:bookmarkStart w:id="4" w:name="_Toc406843505"/>
      <w:r>
        <w:lastRenderedPageBreak/>
        <w:t xml:space="preserve">Este relatório </w:t>
      </w:r>
      <w:r w:rsidR="00B555ED">
        <w:t xml:space="preserve">tem como objetivo descrever todo o projeto final de curso e </w:t>
      </w:r>
      <w:r>
        <w:t>está divido em 5 capítulos</w:t>
      </w:r>
      <w:r w:rsidR="008106EF">
        <w:t>:</w:t>
      </w:r>
    </w:p>
    <w:p w14:paraId="71EB0709" w14:textId="56DC740D" w:rsidR="008106EF" w:rsidRDefault="008106EF" w:rsidP="008106EF">
      <w:pPr>
        <w:pStyle w:val="PargrafodaLista"/>
        <w:numPr>
          <w:ilvl w:val="0"/>
          <w:numId w:val="19"/>
        </w:numPr>
      </w:pPr>
      <w:r w:rsidRPr="008106EF">
        <w:rPr>
          <w:b/>
          <w:bCs/>
        </w:rPr>
        <w:t>Introdução</w:t>
      </w:r>
      <w:r>
        <w:t xml:space="preserve"> - Onde falo sobre o </w:t>
      </w:r>
      <w:r w:rsidRPr="00B555ED">
        <w:rPr>
          <w:u w:val="single"/>
        </w:rPr>
        <w:t>motivo da escolha</w:t>
      </w:r>
      <w:r>
        <w:t xml:space="preserve"> deste tema, os meus </w:t>
      </w:r>
      <w:r w:rsidRPr="00B555ED">
        <w:rPr>
          <w:u w:val="single"/>
        </w:rPr>
        <w:t>objetivos</w:t>
      </w:r>
      <w:r>
        <w:t xml:space="preserve">, as </w:t>
      </w:r>
      <w:r w:rsidRPr="00B555ED">
        <w:rPr>
          <w:u w:val="single"/>
        </w:rPr>
        <w:t>metodologias principais</w:t>
      </w:r>
      <w:r>
        <w:t>, e u</w:t>
      </w:r>
      <w:r w:rsidRPr="008106EF">
        <w:t xml:space="preserve">ma </w:t>
      </w:r>
      <w:r w:rsidRPr="00B555ED">
        <w:rPr>
          <w:u w:val="single"/>
        </w:rPr>
        <w:t>breve descrição</w:t>
      </w:r>
      <w:r w:rsidRPr="008106EF">
        <w:t xml:space="preserve"> da forma como está estruturado o documento (relatório), </w:t>
      </w:r>
      <w:r>
        <w:t xml:space="preserve">onde estão </w:t>
      </w:r>
      <w:r w:rsidRPr="008106EF">
        <w:t>indicado</w:t>
      </w:r>
      <w:r>
        <w:t>s</w:t>
      </w:r>
      <w:r w:rsidRPr="008106EF">
        <w:t xml:space="preserve">, sucintamente, o </w:t>
      </w:r>
      <w:r w:rsidRPr="00B555ED">
        <w:rPr>
          <w:u w:val="single"/>
        </w:rPr>
        <w:t>conteúdo</w:t>
      </w:r>
      <w:r w:rsidRPr="008106EF">
        <w:t xml:space="preserve"> de cada um dos capítulos seguintes.</w:t>
      </w:r>
    </w:p>
    <w:p w14:paraId="26626980" w14:textId="795D35B5" w:rsidR="008106EF" w:rsidRDefault="008106EF" w:rsidP="008106EF">
      <w:pPr>
        <w:pStyle w:val="PargrafodaLista"/>
        <w:numPr>
          <w:ilvl w:val="0"/>
          <w:numId w:val="19"/>
        </w:numPr>
      </w:pPr>
      <w:r w:rsidRPr="008106EF">
        <w:rPr>
          <w:b/>
          <w:bCs/>
        </w:rPr>
        <w:t>Desenvolvimento</w:t>
      </w:r>
      <w:r>
        <w:t xml:space="preserve"> - </w:t>
      </w:r>
      <w:r w:rsidRPr="008106EF">
        <w:t xml:space="preserve">Inclui o </w:t>
      </w:r>
      <w:r w:rsidRPr="00B555ED">
        <w:rPr>
          <w:u w:val="single"/>
        </w:rPr>
        <w:t>enquadramento técnico e científico</w:t>
      </w:r>
      <w:r w:rsidRPr="008106EF">
        <w:t xml:space="preserve"> do produto final, </w:t>
      </w:r>
      <w:r>
        <w:t>a</w:t>
      </w:r>
      <w:r w:rsidRPr="008106EF">
        <w:t xml:space="preserve"> </w:t>
      </w:r>
      <w:r w:rsidRPr="00B555ED">
        <w:rPr>
          <w:u w:val="single"/>
        </w:rPr>
        <w:t>descrição minuciosa</w:t>
      </w:r>
      <w:r w:rsidRPr="008106EF">
        <w:t xml:space="preserve"> e </w:t>
      </w:r>
      <w:r w:rsidRPr="00B555ED">
        <w:rPr>
          <w:u w:val="single"/>
        </w:rPr>
        <w:t>justificação</w:t>
      </w:r>
      <w:r w:rsidRPr="008106EF">
        <w:t xml:space="preserve"> das atividades, as </w:t>
      </w:r>
      <w:r w:rsidRPr="00B555ED">
        <w:rPr>
          <w:u w:val="single"/>
        </w:rPr>
        <w:t>alterações</w:t>
      </w:r>
      <w:r w:rsidRPr="008106EF">
        <w:t xml:space="preserve"> e </w:t>
      </w:r>
      <w:r w:rsidRPr="00B555ED">
        <w:rPr>
          <w:u w:val="single"/>
        </w:rPr>
        <w:t>tomadas</w:t>
      </w:r>
      <w:r w:rsidRPr="008106EF">
        <w:t xml:space="preserve"> de decisão e </w:t>
      </w:r>
      <w:r w:rsidRPr="00B555ED">
        <w:rPr>
          <w:u w:val="single"/>
        </w:rPr>
        <w:t>discussão</w:t>
      </w:r>
      <w:r w:rsidRPr="008106EF">
        <w:t xml:space="preserve"> de resultados</w:t>
      </w:r>
      <w:r>
        <w:t xml:space="preserve">. </w:t>
      </w:r>
      <w:r w:rsidRPr="00B555ED">
        <w:rPr>
          <w:u w:val="single"/>
        </w:rPr>
        <w:t>Utilização de subcapítulos</w:t>
      </w:r>
      <w:r>
        <w:t xml:space="preserve"> com a </w:t>
      </w:r>
      <w:r w:rsidRPr="00B555ED">
        <w:t>Identidade corporativa</w:t>
      </w:r>
      <w:r>
        <w:t xml:space="preserve"> (ideia da organização/empresa, criação de identidade visual – logotipo, cores, </w:t>
      </w:r>
      <w:proofErr w:type="spellStart"/>
      <w:r>
        <w:t>etc</w:t>
      </w:r>
      <w:proofErr w:type="spellEnd"/>
      <w:r>
        <w:t xml:space="preserve">…), </w:t>
      </w:r>
      <w:r w:rsidRPr="008106EF">
        <w:rPr>
          <w:u w:val="single"/>
        </w:rPr>
        <w:t>descrição da atividade da entidade</w:t>
      </w:r>
      <w:r>
        <w:t xml:space="preserve">, </w:t>
      </w:r>
      <w:r w:rsidRPr="008106EF">
        <w:rPr>
          <w:u w:val="single"/>
        </w:rPr>
        <w:t>modelos de dados</w:t>
      </w:r>
      <w:r>
        <w:t xml:space="preserve"> (diagramas de entidade/relação e dicionário de dados), </w:t>
      </w:r>
      <w:r w:rsidRPr="008106EF">
        <w:rPr>
          <w:u w:val="single"/>
        </w:rPr>
        <w:t>tecnologias utilizadas</w:t>
      </w:r>
      <w:r>
        <w:t xml:space="preserve"> (enquadramento das tecnologias escolhidas, de base de dados e de desenvolvimento, bem como o software utilizado, de acordo com as necessidades do projeto), </w:t>
      </w:r>
      <w:r w:rsidRPr="008106EF">
        <w:rPr>
          <w:u w:val="single"/>
        </w:rPr>
        <w:t>descrição do produto desenvolvido</w:t>
      </w:r>
      <w:r>
        <w:t xml:space="preserve"> (apresentação do produto final, com descrição das funcionalidades implementadas);</w:t>
      </w:r>
    </w:p>
    <w:p w14:paraId="127AAB15" w14:textId="557A1E72" w:rsidR="008106EF" w:rsidRPr="00B555ED" w:rsidRDefault="008106EF" w:rsidP="008106EF">
      <w:pPr>
        <w:pStyle w:val="PargrafodaLista"/>
        <w:numPr>
          <w:ilvl w:val="0"/>
          <w:numId w:val="19"/>
        </w:numPr>
        <w:rPr>
          <w:b/>
          <w:bCs/>
        </w:rPr>
      </w:pPr>
      <w:r w:rsidRPr="008106EF">
        <w:rPr>
          <w:b/>
          <w:bCs/>
        </w:rPr>
        <w:t>Conclusão</w:t>
      </w:r>
      <w:r>
        <w:t xml:space="preserve"> </w:t>
      </w:r>
      <w:r w:rsidR="00B555ED">
        <w:t>–</w:t>
      </w:r>
      <w:r>
        <w:t xml:space="preserve"> </w:t>
      </w:r>
      <w:r w:rsidR="00B555ED">
        <w:t xml:space="preserve">Onde está </w:t>
      </w:r>
      <w:r w:rsidR="00B555ED" w:rsidRPr="00B555ED">
        <w:t xml:space="preserve">incluída uma </w:t>
      </w:r>
      <w:r w:rsidR="00B555ED" w:rsidRPr="00B555ED">
        <w:rPr>
          <w:u w:val="single"/>
        </w:rPr>
        <w:t>reflexão pessoal e crítica</w:t>
      </w:r>
      <w:r w:rsidR="00B555ED" w:rsidRPr="00B555ED">
        <w:t xml:space="preserve"> sobre o trabalho realizado, </w:t>
      </w:r>
      <w:r w:rsidR="00B555ED" w:rsidRPr="00B555ED">
        <w:rPr>
          <w:u w:val="single"/>
        </w:rPr>
        <w:t>conhecimentos adquiridos</w:t>
      </w:r>
      <w:r w:rsidR="00B555ED" w:rsidRPr="00B555ED">
        <w:t xml:space="preserve"> no curso </w:t>
      </w:r>
      <w:r w:rsidR="00B555ED">
        <w:t xml:space="preserve">relacionados com </w:t>
      </w:r>
      <w:r w:rsidR="00B555ED" w:rsidRPr="00B555ED">
        <w:t xml:space="preserve">as respetivas aplicações no projeto, </w:t>
      </w:r>
      <w:r w:rsidR="00B555ED" w:rsidRPr="00B555ED">
        <w:rPr>
          <w:u w:val="single"/>
        </w:rPr>
        <w:t>as facilidades e dificuldades</w:t>
      </w:r>
      <w:r w:rsidR="00B555ED" w:rsidRPr="00B555ED">
        <w:t xml:space="preserve"> encontradas, </w:t>
      </w:r>
      <w:r w:rsidR="00B555ED" w:rsidRPr="00B555ED">
        <w:rPr>
          <w:u w:val="single"/>
        </w:rPr>
        <w:t>pontos positivos</w:t>
      </w:r>
      <w:r w:rsidR="00B555ED" w:rsidRPr="00B555ED">
        <w:t xml:space="preserve"> e </w:t>
      </w:r>
      <w:r w:rsidR="00B555ED" w:rsidRPr="00B555ED">
        <w:rPr>
          <w:u w:val="single"/>
        </w:rPr>
        <w:t>pontos negativos</w:t>
      </w:r>
      <w:r w:rsidR="00B555ED" w:rsidRPr="00B555ED">
        <w:t xml:space="preserve">, bem como </w:t>
      </w:r>
      <w:r w:rsidR="00B555ED" w:rsidRPr="00B555ED">
        <w:rPr>
          <w:u w:val="single"/>
        </w:rPr>
        <w:t>sugestões de melhoria</w:t>
      </w:r>
      <w:r w:rsidR="00B555ED">
        <w:t>;</w:t>
      </w:r>
    </w:p>
    <w:p w14:paraId="0F609A4E" w14:textId="67BE7D2C" w:rsidR="00B555ED" w:rsidRPr="00B555ED" w:rsidRDefault="00B555ED" w:rsidP="008106EF">
      <w:pPr>
        <w:pStyle w:val="PargrafodaLista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Bibliografia</w:t>
      </w:r>
      <w:r>
        <w:t xml:space="preserve"> - </w:t>
      </w:r>
      <w:r w:rsidRPr="00B555ED">
        <w:rPr>
          <w:u w:val="single"/>
        </w:rPr>
        <w:t>Listagens</w:t>
      </w:r>
      <w:r w:rsidRPr="00B555ED">
        <w:t xml:space="preserve"> de todas as fontes consultadas, livros, publicações governamentais, artigos, fontes informáticas, etc. </w:t>
      </w:r>
    </w:p>
    <w:p w14:paraId="30E97F26" w14:textId="5D531149" w:rsidR="00B555ED" w:rsidRPr="008106EF" w:rsidRDefault="00B555ED" w:rsidP="008106EF">
      <w:pPr>
        <w:pStyle w:val="PargrafodaLista"/>
        <w:numPr>
          <w:ilvl w:val="0"/>
          <w:numId w:val="19"/>
        </w:numPr>
        <w:rPr>
          <w:b/>
          <w:bCs/>
        </w:rPr>
      </w:pPr>
      <w:r>
        <w:rPr>
          <w:b/>
          <w:bCs/>
        </w:rPr>
        <w:t>Anexos</w:t>
      </w:r>
      <w:r>
        <w:t xml:space="preserve"> – Por último, os anexos, onde estão </w:t>
      </w:r>
      <w:r w:rsidRPr="00B555ED">
        <w:rPr>
          <w:u w:val="single"/>
        </w:rPr>
        <w:t>exemplos</w:t>
      </w:r>
      <w:r w:rsidRPr="00B555ED">
        <w:t xml:space="preserve"> e </w:t>
      </w:r>
      <w:r w:rsidRPr="00B555ED">
        <w:rPr>
          <w:u w:val="single"/>
        </w:rPr>
        <w:t>comprovativos</w:t>
      </w:r>
      <w:r w:rsidRPr="00B555ED">
        <w:t xml:space="preserve"> de experiências, </w:t>
      </w:r>
      <w:r w:rsidRPr="00B555ED">
        <w:rPr>
          <w:u w:val="single"/>
        </w:rPr>
        <w:t>descrições de procedimentos</w:t>
      </w:r>
      <w:r w:rsidRPr="00B555ED">
        <w:t xml:space="preserve"> e </w:t>
      </w:r>
      <w:r w:rsidRPr="00B555ED">
        <w:rPr>
          <w:u w:val="single"/>
        </w:rPr>
        <w:t>cálculos</w:t>
      </w:r>
      <w:r w:rsidRPr="00B555ED">
        <w:t xml:space="preserve">, </w:t>
      </w:r>
      <w:r w:rsidRPr="00B555ED">
        <w:rPr>
          <w:u w:val="single"/>
        </w:rPr>
        <w:t>listagens de programas</w:t>
      </w:r>
      <w:r w:rsidRPr="00B555ED">
        <w:t xml:space="preserve"> de computador, </w:t>
      </w:r>
      <w:r w:rsidRPr="00B555ED">
        <w:rPr>
          <w:u w:val="single"/>
        </w:rPr>
        <w:t>ilustrações</w:t>
      </w:r>
      <w:r w:rsidRPr="00B555ED">
        <w:t xml:space="preserve">, </w:t>
      </w:r>
      <w:r w:rsidRPr="00B555ED">
        <w:rPr>
          <w:u w:val="single"/>
        </w:rPr>
        <w:t>fotografias</w:t>
      </w:r>
      <w:r w:rsidRPr="00B555ED">
        <w:t xml:space="preserve">, </w:t>
      </w:r>
      <w:r w:rsidRPr="00B555ED">
        <w:rPr>
          <w:u w:val="single"/>
        </w:rPr>
        <w:t>mapas</w:t>
      </w:r>
      <w:r w:rsidRPr="00B555ED">
        <w:t xml:space="preserve">, </w:t>
      </w:r>
      <w:r w:rsidRPr="00B555ED">
        <w:rPr>
          <w:u w:val="single"/>
        </w:rPr>
        <w:t>desenhos</w:t>
      </w:r>
      <w:r w:rsidRPr="00B555ED">
        <w:t xml:space="preserve"> quadros suplementares que não podem ser facilmente incorporados no texto devido às suas dimensões ou porque são reproduzidos de uma maneira diferente da utilizada no relatório.</w:t>
      </w:r>
    </w:p>
    <w:p w14:paraId="75FCE59F" w14:textId="72528BFE" w:rsidR="00E011DA" w:rsidRDefault="002063D7" w:rsidP="008106EF">
      <w:pPr>
        <w:pStyle w:val="Titulocapitulonumerado"/>
        <w:numPr>
          <w:ilvl w:val="0"/>
          <w:numId w:val="19"/>
        </w:numPr>
      </w:pPr>
      <w:r>
        <w:lastRenderedPageBreak/>
        <w:t>Desenvolvimento</w:t>
      </w:r>
      <w:bookmarkEnd w:id="2"/>
    </w:p>
    <w:p w14:paraId="50F5DFE6" w14:textId="4102B405" w:rsidR="0024220F" w:rsidRPr="00552742" w:rsidRDefault="0024220F" w:rsidP="0024220F">
      <w:pPr>
        <w:pStyle w:val="PargrafodaLista"/>
        <w:numPr>
          <w:ilvl w:val="0"/>
          <w:numId w:val="21"/>
        </w:numPr>
        <w:rPr>
          <w:b/>
          <w:bCs/>
        </w:rPr>
      </w:pPr>
      <w:r w:rsidRPr="00552742">
        <w:rPr>
          <w:b/>
          <w:bCs/>
        </w:rPr>
        <w:t>Identidade corporativa</w:t>
      </w:r>
    </w:p>
    <w:p w14:paraId="109A809B" w14:textId="461F604F" w:rsidR="0024220F" w:rsidRDefault="0024220F" w:rsidP="0024220F">
      <w:pPr>
        <w:pStyle w:val="PargrafodaLista"/>
        <w:numPr>
          <w:ilvl w:val="1"/>
          <w:numId w:val="21"/>
        </w:numPr>
      </w:pPr>
      <w:r w:rsidRPr="00552742">
        <w:rPr>
          <w:u w:val="single"/>
        </w:rPr>
        <w:t>Ideia da organização</w:t>
      </w:r>
      <w:r>
        <w:t xml:space="preserve"> – A ideia da organização veio quando foi proposto pela Associação de Pais de Benavente</w:t>
      </w:r>
      <w:r w:rsidR="00552742">
        <w:t xml:space="preserve"> aos alunos fazerem um </w:t>
      </w:r>
      <w:r w:rsidR="00552742" w:rsidRPr="00552742">
        <w:t>website</w:t>
      </w:r>
      <w:r w:rsidR="00552742">
        <w:t xml:space="preserve"> e um logotipo. Onde ofereci-me para realizar o website.</w:t>
      </w:r>
    </w:p>
    <w:p w14:paraId="5F57EDCC" w14:textId="77777777" w:rsidR="00552742" w:rsidRDefault="00552742" w:rsidP="0024220F">
      <w:pPr>
        <w:pStyle w:val="PargrafodaLista"/>
        <w:numPr>
          <w:ilvl w:val="1"/>
          <w:numId w:val="21"/>
        </w:numPr>
      </w:pPr>
      <w:r w:rsidRPr="00552742">
        <w:rPr>
          <w:u w:val="single"/>
        </w:rPr>
        <w:t>Criação de identidade visual</w:t>
      </w:r>
      <w:r>
        <w:t xml:space="preserve"> – Como referido acima, não me cabia a mim realizar o logotipo e a escolha de cores. Todas as cores escolhidas para o website referem-se ao logotipo.</w:t>
      </w:r>
    </w:p>
    <w:p w14:paraId="60CCBDC0" w14:textId="40740AE8" w:rsidR="00552742" w:rsidRDefault="00552742" w:rsidP="0024220F">
      <w:pPr>
        <w:pStyle w:val="PargrafodaLista"/>
        <w:numPr>
          <w:ilvl w:val="1"/>
          <w:numId w:val="21"/>
        </w:numPr>
      </w:pPr>
      <w:r>
        <w:t xml:space="preserve"> Design – O design do website está feito para ser fácil e prático para todos os seus visitantes. Conta também, com um design simples, moderno e elegante.</w:t>
      </w:r>
    </w:p>
    <w:p w14:paraId="3E59D070" w14:textId="61FDA3BA" w:rsidR="001E1B2C" w:rsidRDefault="001E1B2C" w:rsidP="001E1B2C">
      <w:pPr>
        <w:pStyle w:val="PargrafodaLista"/>
        <w:numPr>
          <w:ilvl w:val="0"/>
          <w:numId w:val="21"/>
        </w:numPr>
        <w:rPr>
          <w:b/>
          <w:bCs/>
        </w:rPr>
      </w:pPr>
      <w:r w:rsidRPr="001E1B2C">
        <w:rPr>
          <w:b/>
          <w:bCs/>
        </w:rPr>
        <w:t>Atividade da entidade</w:t>
      </w:r>
    </w:p>
    <w:p w14:paraId="73A07FF8" w14:textId="4D05774B" w:rsidR="001E1B2C" w:rsidRDefault="00267C73" w:rsidP="001E1B2C">
      <w:pPr>
        <w:pStyle w:val="PargrafodaLista"/>
        <w:numPr>
          <w:ilvl w:val="1"/>
          <w:numId w:val="21"/>
        </w:numPr>
      </w:pPr>
      <w:r>
        <w:t xml:space="preserve">A Associação - </w:t>
      </w:r>
      <w:r w:rsidRPr="00267C73">
        <w:t>A Associação de Pais e Encarregados de Educação é a estrutura representativa dos pais e encarregados de educação dos alunos que frequentam os estabelecimentos de educação e ensino do Agrupamento de Escolas de Benavente.</w:t>
      </w:r>
    </w:p>
    <w:p w14:paraId="78930F38" w14:textId="1DCFB3D5" w:rsidR="004D2EEA" w:rsidRDefault="004D2EEA" w:rsidP="001E1B2C">
      <w:pPr>
        <w:pStyle w:val="PargrafodaLista"/>
        <w:numPr>
          <w:ilvl w:val="1"/>
          <w:numId w:val="21"/>
        </w:numPr>
      </w:pPr>
      <w:r>
        <w:t xml:space="preserve">Função - </w:t>
      </w:r>
      <w:r w:rsidRPr="004D2EEA">
        <w:t xml:space="preserve">A </w:t>
      </w:r>
      <w:r>
        <w:t>A</w:t>
      </w:r>
      <w:r w:rsidRPr="004D2EEA">
        <w:t>ssociaç</w:t>
      </w:r>
      <w:r>
        <w:t>ão</w:t>
      </w:r>
      <w:r w:rsidRPr="004D2EEA">
        <w:t xml:space="preserve"> de </w:t>
      </w:r>
      <w:r>
        <w:t>P</w:t>
      </w:r>
      <w:r w:rsidRPr="004D2EEA">
        <w:t>ais</w:t>
      </w:r>
      <w:r>
        <w:t xml:space="preserve"> de Benavente</w:t>
      </w:r>
      <w:r w:rsidRPr="004D2EEA">
        <w:t xml:space="preserve"> visa a defesa e a promoção dos interesses dos seus associados em tudo quanto respeita à educação e ensino dos seus filhos e educandos que sejam alunos da educação pré-escolar ou dos ensinos básico ou secundário</w:t>
      </w:r>
      <w:r>
        <w:t xml:space="preserve"> do </w:t>
      </w:r>
      <w:r w:rsidRPr="004D2EEA">
        <w:t>agrupamento.</w:t>
      </w:r>
      <w:r>
        <w:t xml:space="preserve"> </w:t>
      </w:r>
      <w:r w:rsidRPr="004D2EEA">
        <w:t>O regime das associações de pais e encarregados de educação encontra-se previsto no Decreto-Lei n.º 372/90, 27 de novembro, na redação atual.</w:t>
      </w:r>
    </w:p>
    <w:p w14:paraId="5131E9BC" w14:textId="6E926ADE" w:rsidR="00267C73" w:rsidRDefault="00267C73" w:rsidP="001E1B2C">
      <w:pPr>
        <w:pStyle w:val="PargrafodaLista"/>
        <w:numPr>
          <w:ilvl w:val="1"/>
          <w:numId w:val="21"/>
        </w:numPr>
      </w:pPr>
      <w:r>
        <w:t xml:space="preserve">Atividades - </w:t>
      </w:r>
      <w:r w:rsidRPr="00267C73">
        <w:t>Colaborar na organização de atividades extracurriculares, de Desporto Escolar, bem como organizar eventos que contribuam para aproximação da comunidade escolar</w:t>
      </w:r>
      <w:r>
        <w:t>.</w:t>
      </w:r>
    </w:p>
    <w:p w14:paraId="29B09089" w14:textId="77777777" w:rsidR="002909AF" w:rsidRPr="003757AE" w:rsidRDefault="002909AF" w:rsidP="003757AE">
      <w:pPr>
        <w:ind w:firstLine="0"/>
        <w:rPr>
          <w:b/>
          <w:bCs/>
        </w:rPr>
      </w:pPr>
    </w:p>
    <w:p w14:paraId="24689992" w14:textId="77777777" w:rsidR="003757AE" w:rsidRDefault="003757AE" w:rsidP="003757AE">
      <w:pPr>
        <w:pStyle w:val="PargrafodaLista"/>
        <w:ind w:left="360" w:firstLine="0"/>
        <w:rPr>
          <w:b/>
          <w:bCs/>
        </w:rPr>
      </w:pPr>
    </w:p>
    <w:p w14:paraId="0FD731F4" w14:textId="77777777" w:rsidR="003757AE" w:rsidRDefault="003757AE" w:rsidP="003757AE">
      <w:pPr>
        <w:pStyle w:val="PargrafodaLista"/>
        <w:ind w:left="360" w:firstLine="0"/>
        <w:rPr>
          <w:b/>
          <w:bCs/>
        </w:rPr>
      </w:pPr>
    </w:p>
    <w:p w14:paraId="2CD7DF0D" w14:textId="77777777" w:rsidR="003757AE" w:rsidRDefault="003757AE" w:rsidP="003757AE">
      <w:pPr>
        <w:pStyle w:val="PargrafodaLista"/>
        <w:ind w:left="360" w:firstLine="0"/>
        <w:rPr>
          <w:b/>
          <w:bCs/>
        </w:rPr>
      </w:pPr>
    </w:p>
    <w:p w14:paraId="15D4F10B" w14:textId="77777777" w:rsidR="003757AE" w:rsidRDefault="003757AE" w:rsidP="003757AE">
      <w:pPr>
        <w:pStyle w:val="PargrafodaLista"/>
        <w:ind w:left="360" w:firstLine="0"/>
        <w:rPr>
          <w:b/>
          <w:bCs/>
        </w:rPr>
      </w:pPr>
    </w:p>
    <w:p w14:paraId="397B83B3" w14:textId="77777777" w:rsidR="003757AE" w:rsidRDefault="003757AE" w:rsidP="003757AE">
      <w:pPr>
        <w:pStyle w:val="PargrafodaLista"/>
        <w:ind w:left="360" w:firstLine="0"/>
        <w:rPr>
          <w:b/>
          <w:bCs/>
        </w:rPr>
      </w:pPr>
    </w:p>
    <w:p w14:paraId="692140B8" w14:textId="77777777" w:rsidR="003757AE" w:rsidRDefault="003757AE" w:rsidP="003757AE">
      <w:pPr>
        <w:pStyle w:val="PargrafodaLista"/>
        <w:ind w:left="360" w:firstLine="0"/>
        <w:rPr>
          <w:b/>
          <w:bCs/>
        </w:rPr>
      </w:pPr>
    </w:p>
    <w:p w14:paraId="50CF0085" w14:textId="77777777" w:rsidR="003757AE" w:rsidRDefault="003757AE" w:rsidP="003757AE">
      <w:pPr>
        <w:pStyle w:val="PargrafodaLista"/>
        <w:ind w:left="360" w:firstLine="0"/>
        <w:rPr>
          <w:b/>
          <w:bCs/>
        </w:rPr>
      </w:pPr>
    </w:p>
    <w:p w14:paraId="1B829D91" w14:textId="77777777" w:rsidR="003757AE" w:rsidRDefault="003757AE" w:rsidP="003757AE">
      <w:pPr>
        <w:pStyle w:val="PargrafodaLista"/>
        <w:ind w:left="360" w:firstLine="0"/>
        <w:rPr>
          <w:b/>
          <w:bCs/>
        </w:rPr>
      </w:pPr>
    </w:p>
    <w:p w14:paraId="3C8FEE27" w14:textId="77777777" w:rsidR="003757AE" w:rsidRPr="003757AE" w:rsidRDefault="003757AE" w:rsidP="003757AE">
      <w:pPr>
        <w:ind w:firstLine="0"/>
        <w:rPr>
          <w:b/>
          <w:bCs/>
        </w:rPr>
      </w:pPr>
    </w:p>
    <w:p w14:paraId="09972170" w14:textId="77777777" w:rsidR="003757AE" w:rsidRDefault="003757AE" w:rsidP="003757AE">
      <w:pPr>
        <w:pStyle w:val="PargrafodaLista"/>
        <w:numPr>
          <w:ilvl w:val="0"/>
          <w:numId w:val="21"/>
        </w:numPr>
        <w:spacing w:before="0" w:after="0" w:line="240" w:lineRule="auto"/>
        <w:ind w:left="357" w:hanging="357"/>
        <w:jc w:val="left"/>
        <w:rPr>
          <w:rFonts w:cs="Arial"/>
          <w:b/>
          <w:bCs/>
          <w:szCs w:val="22"/>
        </w:rPr>
      </w:pPr>
      <w:r w:rsidRPr="009B4CC1">
        <w:rPr>
          <w:rFonts w:cs="Arial"/>
          <w:b/>
          <w:bCs/>
          <w:szCs w:val="22"/>
        </w:rPr>
        <w:lastRenderedPageBreak/>
        <w:t>Tecnologias Utilizadas</w:t>
      </w:r>
    </w:p>
    <w:p w14:paraId="05EA8648" w14:textId="77777777" w:rsidR="003757AE" w:rsidRDefault="003757AE" w:rsidP="003757AE">
      <w:pPr>
        <w:spacing w:before="0" w:after="0" w:line="240" w:lineRule="auto"/>
        <w:ind w:left="360" w:firstLine="0"/>
        <w:jc w:val="left"/>
        <w:rPr>
          <w:rFonts w:cs="Arial"/>
          <w:szCs w:val="22"/>
        </w:rPr>
      </w:pPr>
    </w:p>
    <w:p w14:paraId="112E1B4D" w14:textId="77777777" w:rsidR="003757AE" w:rsidRDefault="003757AE" w:rsidP="003757AE">
      <w:pPr>
        <w:pStyle w:val="PargrafodaLista"/>
        <w:numPr>
          <w:ilvl w:val="1"/>
          <w:numId w:val="21"/>
        </w:numPr>
        <w:spacing w:before="0" w:after="0" w:line="240" w:lineRule="auto"/>
        <w:jc w:val="left"/>
        <w:rPr>
          <w:rFonts w:cs="Arial"/>
          <w:szCs w:val="22"/>
        </w:rPr>
      </w:pPr>
      <w:r>
        <w:rPr>
          <w:rFonts w:cs="Arial"/>
          <w:szCs w:val="22"/>
        </w:rPr>
        <w:t>Tecnologias – Todas as tecnologias utilizadas foram dadas e utilizadas em sala de aula e são essenciais para o bom funcionamento do projeto.</w:t>
      </w:r>
    </w:p>
    <w:p w14:paraId="30DA13B8" w14:textId="77777777" w:rsidR="003757AE" w:rsidRPr="00C6722B" w:rsidRDefault="003757AE" w:rsidP="003757AE">
      <w:pPr>
        <w:pStyle w:val="PargrafodaLista"/>
        <w:numPr>
          <w:ilvl w:val="1"/>
          <w:numId w:val="21"/>
        </w:numPr>
        <w:spacing w:before="0" w:after="0" w:line="240" w:lineRule="auto"/>
        <w:jc w:val="left"/>
        <w:rPr>
          <w:b/>
          <w:bCs/>
        </w:rPr>
      </w:pPr>
      <w:r>
        <w:rPr>
          <w:rFonts w:cs="Arial"/>
          <w:szCs w:val="22"/>
        </w:rPr>
        <w:t>Desenvolvimento:</w:t>
      </w:r>
    </w:p>
    <w:p w14:paraId="39333CE8" w14:textId="77777777" w:rsidR="003757AE" w:rsidRPr="00C6722B" w:rsidRDefault="003757AE" w:rsidP="003757AE">
      <w:pPr>
        <w:pStyle w:val="PargrafodaLista"/>
        <w:numPr>
          <w:ilvl w:val="2"/>
          <w:numId w:val="21"/>
        </w:numPr>
        <w:spacing w:before="0" w:after="0" w:line="240" w:lineRule="auto"/>
        <w:jc w:val="left"/>
        <w:rPr>
          <w:b/>
          <w:bCs/>
        </w:rPr>
      </w:pPr>
      <w:r>
        <w:t>HTML – A linguagem de marcação de hipertexto, ou HTML (</w:t>
      </w:r>
      <w:proofErr w:type="spellStart"/>
      <w:r w:rsidRPr="00C6722B">
        <w:t>HyperText</w:t>
      </w:r>
      <w:proofErr w:type="spellEnd"/>
      <w:r w:rsidRPr="00C6722B">
        <w:t xml:space="preserve"> </w:t>
      </w:r>
      <w:proofErr w:type="spellStart"/>
      <w:r w:rsidRPr="00C6722B">
        <w:t>Markup</w:t>
      </w:r>
      <w:proofErr w:type="spellEnd"/>
      <w:r w:rsidRPr="00C6722B">
        <w:t xml:space="preserve"> </w:t>
      </w:r>
      <w:proofErr w:type="spellStart"/>
      <w:r w:rsidRPr="00C6722B">
        <w:t>Language</w:t>
      </w:r>
      <w:proofErr w:type="spellEnd"/>
      <w:r>
        <w:t>) foi utilizada para a criação da base do website;</w:t>
      </w:r>
    </w:p>
    <w:p w14:paraId="7DB4598F" w14:textId="77777777" w:rsidR="003757AE" w:rsidRPr="00C6722B" w:rsidRDefault="003757AE" w:rsidP="003757AE">
      <w:pPr>
        <w:pStyle w:val="PargrafodaLista"/>
        <w:numPr>
          <w:ilvl w:val="2"/>
          <w:numId w:val="21"/>
        </w:numPr>
        <w:spacing w:before="0" w:after="0" w:line="240" w:lineRule="auto"/>
        <w:jc w:val="left"/>
        <w:rPr>
          <w:b/>
          <w:bCs/>
        </w:rPr>
      </w:pPr>
      <w:r>
        <w:t>CSS – A ferramenta de estilos CSS (</w:t>
      </w:r>
      <w:proofErr w:type="spellStart"/>
      <w:r w:rsidRPr="00C6722B">
        <w:t>Cascading</w:t>
      </w:r>
      <w:proofErr w:type="spellEnd"/>
      <w:r w:rsidRPr="00C6722B">
        <w:t xml:space="preserve"> </w:t>
      </w:r>
      <w:proofErr w:type="spellStart"/>
      <w:r w:rsidRPr="00C6722B">
        <w:t>Style</w:t>
      </w:r>
      <w:proofErr w:type="spellEnd"/>
      <w:r w:rsidRPr="00C6722B">
        <w:t xml:space="preserve"> </w:t>
      </w:r>
      <w:proofErr w:type="spellStart"/>
      <w:r w:rsidRPr="00C6722B">
        <w:t>Sheets</w:t>
      </w:r>
      <w:proofErr w:type="spellEnd"/>
      <w:r>
        <w:t>) foi a responsável por dar ao site o seu design elegante.</w:t>
      </w:r>
    </w:p>
    <w:p w14:paraId="0ADCB585" w14:textId="77777777" w:rsidR="003757AE" w:rsidRPr="00C6722B" w:rsidRDefault="003757AE" w:rsidP="003757AE">
      <w:pPr>
        <w:pStyle w:val="PargrafodaLista"/>
        <w:numPr>
          <w:ilvl w:val="2"/>
          <w:numId w:val="21"/>
        </w:numPr>
        <w:spacing w:before="0" w:after="0" w:line="240" w:lineRule="auto"/>
        <w:jc w:val="left"/>
        <w:rPr>
          <w:b/>
          <w:bCs/>
        </w:rPr>
      </w:pPr>
      <w:r>
        <w:t xml:space="preserve">JavaScript – A linguagem JavaScript foi a responsável por dar ao website o </w:t>
      </w:r>
      <w:proofErr w:type="spellStart"/>
      <w:r w:rsidRPr="00C6722B">
        <w:rPr>
          <w:i/>
          <w:iCs/>
        </w:rPr>
        <w:t>slider</w:t>
      </w:r>
      <w:proofErr w:type="spellEnd"/>
      <w:r>
        <w:t xml:space="preserve"> de </w:t>
      </w:r>
      <w:proofErr w:type="gramStart"/>
      <w:r>
        <w:t>noticias</w:t>
      </w:r>
      <w:proofErr w:type="gramEnd"/>
      <w:r>
        <w:t xml:space="preserve"> interativo, por exemplo.</w:t>
      </w:r>
    </w:p>
    <w:p w14:paraId="502C5874" w14:textId="77777777" w:rsidR="003757AE" w:rsidRPr="00C6722B" w:rsidRDefault="003757AE" w:rsidP="003757AE">
      <w:pPr>
        <w:pStyle w:val="PargrafodaLista"/>
        <w:numPr>
          <w:ilvl w:val="1"/>
          <w:numId w:val="21"/>
        </w:numPr>
        <w:spacing w:before="0" w:after="0" w:line="240" w:lineRule="auto"/>
        <w:jc w:val="left"/>
        <w:rPr>
          <w:b/>
          <w:bCs/>
        </w:rPr>
      </w:pPr>
      <w:r>
        <w:t>Base de dados:</w:t>
      </w:r>
    </w:p>
    <w:p w14:paraId="504A2944" w14:textId="77777777" w:rsidR="003757AE" w:rsidRPr="00AA7362" w:rsidRDefault="003757AE" w:rsidP="003757AE">
      <w:pPr>
        <w:pStyle w:val="PargrafodaLista"/>
        <w:numPr>
          <w:ilvl w:val="2"/>
          <w:numId w:val="21"/>
        </w:numPr>
        <w:spacing w:before="0" w:after="0" w:line="240" w:lineRule="auto"/>
        <w:jc w:val="left"/>
        <w:rPr>
          <w:b/>
          <w:bCs/>
        </w:rPr>
      </w:pPr>
      <w:proofErr w:type="spellStart"/>
      <w:r>
        <w:t>MySQL</w:t>
      </w:r>
      <w:proofErr w:type="spellEnd"/>
      <w:r>
        <w:t>/</w:t>
      </w:r>
      <w:proofErr w:type="spellStart"/>
      <w:r>
        <w:t>MariaDB</w:t>
      </w:r>
      <w:proofErr w:type="spellEnd"/>
      <w:r>
        <w:t xml:space="preserve"> – Estas ferramentas foram utilizadas para a criação da base de dados e guardar dados posteriores.</w:t>
      </w:r>
    </w:p>
    <w:p w14:paraId="17693882" w14:textId="481DE859" w:rsidR="003757AE" w:rsidRDefault="003757AE" w:rsidP="003757AE">
      <w:pPr>
        <w:ind w:firstLine="0"/>
      </w:pPr>
      <w:r>
        <w:t>PHP – Esta linguagem de programão tem como função fazer a ligação da base de dados ao HTML.</w:t>
      </w:r>
    </w:p>
    <w:p w14:paraId="3A0CD935" w14:textId="37040DEB" w:rsidR="003757AE" w:rsidRPr="003757AE" w:rsidRDefault="003757AE" w:rsidP="003757AE">
      <w:pPr>
        <w:pStyle w:val="PargrafodaLista"/>
        <w:numPr>
          <w:ilvl w:val="1"/>
          <w:numId w:val="21"/>
        </w:numPr>
        <w:rPr>
          <w:b/>
          <w:bCs/>
        </w:rPr>
      </w:pPr>
      <w:r w:rsidRPr="003757AE">
        <w:t>Outros</w:t>
      </w:r>
      <w:r>
        <w:t>:</w:t>
      </w:r>
    </w:p>
    <w:p w14:paraId="016DC491" w14:textId="32F9E552" w:rsidR="003757AE" w:rsidRPr="003757AE" w:rsidRDefault="003757AE" w:rsidP="003757AE">
      <w:pPr>
        <w:pStyle w:val="PargrafodaLista"/>
        <w:numPr>
          <w:ilvl w:val="2"/>
          <w:numId w:val="21"/>
        </w:numPr>
        <w:rPr>
          <w:b/>
          <w:bCs/>
        </w:rPr>
      </w:pPr>
      <w:r>
        <w:t>XAMPP - É</w:t>
      </w:r>
      <w:r w:rsidRPr="003757AE">
        <w:t xml:space="preserve"> um pacote com os principais servidores de código abert</w:t>
      </w:r>
      <w:r>
        <w:t>o</w:t>
      </w:r>
      <w:r w:rsidRPr="003757AE">
        <w:t xml:space="preserve">, </w:t>
      </w:r>
      <w:r>
        <w:t>como</w:t>
      </w:r>
      <w:r w:rsidRPr="003757AE">
        <w:t xml:space="preserve"> FTP, </w:t>
      </w:r>
      <w:r>
        <w:t xml:space="preserve">base de dados </w:t>
      </w:r>
      <w:proofErr w:type="spellStart"/>
      <w:r w:rsidRPr="003757AE">
        <w:t>MySQL</w:t>
      </w:r>
      <w:proofErr w:type="spellEnd"/>
      <w:r w:rsidRPr="003757AE">
        <w:t xml:space="preserve"> e Apache com suporte as linguagens PHP e Perl.</w:t>
      </w:r>
      <w:r>
        <w:t xml:space="preserve"> </w:t>
      </w:r>
      <w:r w:rsidR="00830957">
        <w:t xml:space="preserve">O XAMPP foi o possibilitou a utilização do </w:t>
      </w:r>
      <w:proofErr w:type="spellStart"/>
      <w:r w:rsidR="00830957">
        <w:t>MySQL</w:t>
      </w:r>
      <w:proofErr w:type="spellEnd"/>
      <w:r w:rsidR="00830957">
        <w:t xml:space="preserve"> e Apache.</w:t>
      </w:r>
    </w:p>
    <w:p w14:paraId="14CF76FF" w14:textId="546F7F5E" w:rsidR="003757AE" w:rsidRDefault="003757AE" w:rsidP="003757AE">
      <w:pPr>
        <w:pStyle w:val="PargrafodaLista"/>
        <w:ind w:left="360" w:firstLine="0"/>
        <w:rPr>
          <w:noProof/>
        </w:rPr>
      </w:pP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1D545397" wp14:editId="51BC9463">
            <wp:extent cx="1341120" cy="870020"/>
            <wp:effectExtent l="0" t="0" r="0" b="6350"/>
            <wp:docPr id="940343257" name="Imagem 1" descr="XAMPP - Wiki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XAMPP - Wikidat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111" cy="87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C216C" w14:textId="4DE099C5" w:rsidR="00830957" w:rsidRPr="00830957" w:rsidRDefault="003757AE" w:rsidP="00830957">
      <w:pPr>
        <w:pStyle w:val="PargrafodaLista"/>
        <w:numPr>
          <w:ilvl w:val="2"/>
          <w:numId w:val="21"/>
        </w:numPr>
        <w:rPr>
          <w:b/>
          <w:bCs/>
        </w:rPr>
      </w:pPr>
      <w:r>
        <w:rPr>
          <w:noProof/>
        </w:rPr>
        <w:t xml:space="preserve">VS Code </w:t>
      </w:r>
      <w:r w:rsidR="00830957">
        <w:rPr>
          <w:noProof/>
        </w:rPr>
        <w:t>–</w:t>
      </w:r>
      <w:r>
        <w:rPr>
          <w:noProof/>
        </w:rPr>
        <w:t xml:space="preserve"> </w:t>
      </w:r>
      <w:r w:rsidR="00830957">
        <w:rPr>
          <w:noProof/>
        </w:rPr>
        <w:t xml:space="preserve">É um editor de texto desenvolvido pela Microsoft para os mais conhecidos sistemas operativos (Windows, Linux e MacOS). </w:t>
      </w:r>
      <w:r w:rsidR="00830957">
        <w:rPr>
          <w:noProof/>
        </w:rPr>
        <w:t>O Visual Studio Code foi utilizado para a programação do website.</w:t>
      </w:r>
    </w:p>
    <w:p w14:paraId="26BBE246" w14:textId="4F35BA29" w:rsidR="00830957" w:rsidRPr="00830957" w:rsidRDefault="00830957" w:rsidP="00830957">
      <w:pPr>
        <w:pStyle w:val="PargrafodaLista"/>
        <w:ind w:left="1224" w:firstLine="0"/>
        <w:rPr>
          <w:b/>
          <w:bCs/>
        </w:rPr>
      </w:pPr>
      <w:r>
        <w:rPr>
          <w:noProof/>
        </w:rPr>
        <w:drawing>
          <wp:inline distT="0" distB="0" distL="0" distR="0" wp14:anchorId="00BA8580" wp14:editId="2DC09FBB">
            <wp:extent cx="1389761" cy="868680"/>
            <wp:effectExtent l="0" t="0" r="1270" b="7620"/>
            <wp:docPr id="1232654544" name="Imagem 4" descr="Introducing Visual Studio Live Sh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ntroducing Visual Studio Live Shar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398291" cy="87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A805D" w14:textId="1686A5BE" w:rsidR="003757AE" w:rsidRPr="00830957" w:rsidRDefault="00830957" w:rsidP="00830957">
      <w:pPr>
        <w:pStyle w:val="PargrafodaLista"/>
        <w:numPr>
          <w:ilvl w:val="2"/>
          <w:numId w:val="21"/>
        </w:numPr>
        <w:rPr>
          <w:b/>
          <w:bCs/>
        </w:rPr>
      </w:pPr>
      <w:proofErr w:type="spellStart"/>
      <w:r w:rsidRPr="00830957">
        <w:t>PHPMyAdmin</w:t>
      </w:r>
      <w:proofErr w:type="spellEnd"/>
      <w:r>
        <w:t xml:space="preserve"> - </w:t>
      </w:r>
      <w:r w:rsidRPr="00830957">
        <w:t xml:space="preserve">O </w:t>
      </w:r>
      <w:proofErr w:type="spellStart"/>
      <w:r w:rsidRPr="00830957">
        <w:t>phpMyAdmin</w:t>
      </w:r>
      <w:proofErr w:type="spellEnd"/>
      <w:r w:rsidRPr="00830957">
        <w:t xml:space="preserve"> é uma interface web para </w:t>
      </w:r>
      <w:r>
        <w:t>gestão</w:t>
      </w:r>
      <w:r w:rsidRPr="00830957">
        <w:t xml:space="preserve"> de ba</w:t>
      </w:r>
      <w:r>
        <w:t>ses</w:t>
      </w:r>
      <w:r w:rsidRPr="00830957">
        <w:t xml:space="preserve"> de dados </w:t>
      </w:r>
      <w:proofErr w:type="spellStart"/>
      <w:r w:rsidRPr="00830957">
        <w:t>MySQL</w:t>
      </w:r>
      <w:proofErr w:type="spellEnd"/>
      <w:r w:rsidRPr="00830957">
        <w:t>.</w:t>
      </w:r>
      <w:r>
        <w:t xml:space="preserve"> Foi utilizado para a gestão da base de dados do website.</w:t>
      </w:r>
    </w:p>
    <w:p w14:paraId="4AA68C55" w14:textId="4CC60212" w:rsidR="00830957" w:rsidRPr="00830957" w:rsidRDefault="00830957" w:rsidP="00830957">
      <w:pPr>
        <w:pStyle w:val="PargrafodaLista"/>
        <w:ind w:left="1224" w:firstLine="0"/>
        <w:rPr>
          <w:b/>
          <w:bCs/>
        </w:rPr>
      </w:pPr>
      <w:r>
        <w:rPr>
          <w:noProof/>
        </w:rPr>
        <w:drawing>
          <wp:inline distT="0" distB="0" distL="0" distR="0" wp14:anchorId="090D3FDC" wp14:editId="0AAD19BA">
            <wp:extent cx="1386840" cy="994681"/>
            <wp:effectExtent l="0" t="0" r="3810" b="0"/>
            <wp:docPr id="491563781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363" cy="99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60825" w14:textId="77777777" w:rsidR="003757AE" w:rsidRDefault="003757AE" w:rsidP="003757AE">
      <w:pPr>
        <w:pStyle w:val="PargrafodaLista"/>
        <w:ind w:left="360" w:firstLine="0"/>
        <w:rPr>
          <w:b/>
          <w:bCs/>
        </w:rPr>
      </w:pPr>
    </w:p>
    <w:p w14:paraId="04D5FBA4" w14:textId="77777777" w:rsidR="003757AE" w:rsidRPr="003757AE" w:rsidRDefault="003757AE" w:rsidP="003757AE">
      <w:pPr>
        <w:ind w:firstLine="0"/>
        <w:rPr>
          <w:b/>
          <w:bCs/>
        </w:rPr>
      </w:pPr>
    </w:p>
    <w:p w14:paraId="62393DCA" w14:textId="7B9456E1" w:rsidR="000B45DD" w:rsidRDefault="000B45DD" w:rsidP="000B45DD">
      <w:pPr>
        <w:pStyle w:val="PargrafodaLista"/>
        <w:numPr>
          <w:ilvl w:val="0"/>
          <w:numId w:val="21"/>
        </w:numPr>
        <w:rPr>
          <w:b/>
          <w:bCs/>
        </w:rPr>
      </w:pPr>
      <w:r w:rsidRPr="000B45DD">
        <w:rPr>
          <w:b/>
          <w:bCs/>
        </w:rPr>
        <w:lastRenderedPageBreak/>
        <w:t>Modelos de dados</w:t>
      </w:r>
    </w:p>
    <w:p w14:paraId="1A1FF87B" w14:textId="28B451AD" w:rsidR="000B45DD" w:rsidRPr="000B45DD" w:rsidRDefault="000B45DD" w:rsidP="000B45DD">
      <w:pPr>
        <w:pStyle w:val="PargrafodaLista"/>
        <w:numPr>
          <w:ilvl w:val="1"/>
          <w:numId w:val="21"/>
        </w:numPr>
        <w:rPr>
          <w:b/>
          <w:bCs/>
        </w:rPr>
      </w:pPr>
      <w:r w:rsidRPr="000B45DD">
        <w:rPr>
          <w:b/>
          <w:bCs/>
        </w:rPr>
        <w:t xml:space="preserve"> </w:t>
      </w:r>
      <w:r w:rsidRPr="000B45DD">
        <w:rPr>
          <w:szCs w:val="22"/>
        </w:rPr>
        <w:t>Diagramas de entidade</w:t>
      </w:r>
      <w:r>
        <w:rPr>
          <w:szCs w:val="22"/>
        </w:rPr>
        <w:t xml:space="preserve"> –</w:t>
      </w:r>
      <w:r w:rsidR="008A0807">
        <w:rPr>
          <w:szCs w:val="22"/>
        </w:rPr>
        <w:t xml:space="preserve"> </w:t>
      </w:r>
    </w:p>
    <w:p w14:paraId="6638E9A4" w14:textId="7588886D" w:rsidR="000B45DD" w:rsidRDefault="009B4CC1" w:rsidP="003757AE">
      <w:pPr>
        <w:pStyle w:val="PargrafodaLista"/>
        <w:ind w:left="792" w:firstLine="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106B904" wp14:editId="0F2120AC">
            <wp:extent cx="2727960" cy="1820545"/>
            <wp:effectExtent l="0" t="0" r="0" b="8255"/>
            <wp:docPr id="97999001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349" cy="183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C89A3" w14:textId="7505D63A" w:rsidR="002909AF" w:rsidRPr="001F0647" w:rsidRDefault="002909AF" w:rsidP="002909AF">
      <w:pPr>
        <w:pStyle w:val="PargrafodaLista"/>
        <w:numPr>
          <w:ilvl w:val="1"/>
          <w:numId w:val="21"/>
        </w:numPr>
        <w:rPr>
          <w:b/>
          <w:bCs/>
          <w:szCs w:val="22"/>
        </w:rPr>
      </w:pPr>
      <w:r w:rsidRPr="001F0647">
        <w:rPr>
          <w:szCs w:val="22"/>
        </w:rPr>
        <w:t>Dicionário de dados</w:t>
      </w:r>
      <w:r w:rsidRPr="00830957">
        <w:rPr>
          <w:szCs w:val="22"/>
        </w:rPr>
        <w:t xml:space="preserve"> –</w:t>
      </w:r>
      <w:r w:rsidRPr="001F0647">
        <w:rPr>
          <w:szCs w:val="22"/>
          <w:u w:val="single"/>
        </w:rPr>
        <w:t xml:space="preserve"> </w:t>
      </w:r>
    </w:p>
    <w:p w14:paraId="15279A8B" w14:textId="6F6DB8D9" w:rsidR="009B4CC1" w:rsidRPr="001F0647" w:rsidRDefault="009B4CC1" w:rsidP="009B4CC1">
      <w:pPr>
        <w:pStyle w:val="PargrafodaLista"/>
        <w:spacing w:before="0" w:after="100" w:line="240" w:lineRule="auto"/>
        <w:ind w:left="360" w:firstLine="0"/>
        <w:jc w:val="left"/>
        <w:rPr>
          <w:rFonts w:ascii="Times New Roman" w:hAnsi="Times New Roman"/>
          <w:szCs w:val="22"/>
        </w:rPr>
      </w:pPr>
      <w:r w:rsidRPr="001F0647">
        <w:rPr>
          <w:rFonts w:cs="Arial"/>
          <w:b/>
          <w:bCs/>
          <w:color w:val="000000"/>
          <w:szCs w:val="22"/>
        </w:rPr>
        <w:t>login</w:t>
      </w:r>
      <w:r w:rsidRPr="001F0647">
        <w:rPr>
          <w:rFonts w:cs="Arial"/>
          <w:color w:val="000000"/>
          <w:szCs w:val="22"/>
        </w:rPr>
        <w:t xml:space="preserve"> (</w:t>
      </w:r>
      <w:proofErr w:type="spellStart"/>
      <w:r w:rsidRPr="001F0647">
        <w:rPr>
          <w:rFonts w:cs="Arial"/>
          <w:color w:val="000000"/>
          <w:szCs w:val="22"/>
          <w:u w:val="single"/>
        </w:rPr>
        <w:t>user</w:t>
      </w:r>
      <w:proofErr w:type="spellEnd"/>
      <w:r w:rsidRPr="001F0647">
        <w:rPr>
          <w:rFonts w:cs="Arial"/>
          <w:color w:val="000000"/>
          <w:szCs w:val="22"/>
          <w:u w:val="single"/>
        </w:rPr>
        <w:t>,</w:t>
      </w:r>
      <w:r w:rsidRPr="001F0647">
        <w:rPr>
          <w:rFonts w:cs="Arial"/>
          <w:color w:val="000000"/>
          <w:szCs w:val="22"/>
        </w:rPr>
        <w:t xml:space="preserve"> password).</w:t>
      </w:r>
    </w:p>
    <w:p w14:paraId="2B608D3B" w14:textId="75DACD02" w:rsidR="009B4CC1" w:rsidRPr="001F0647" w:rsidRDefault="009B4CC1" w:rsidP="009B4CC1">
      <w:pPr>
        <w:pStyle w:val="PargrafodaLista"/>
        <w:spacing w:before="0" w:after="100" w:line="240" w:lineRule="auto"/>
        <w:ind w:left="360" w:firstLine="0"/>
        <w:jc w:val="left"/>
        <w:rPr>
          <w:rFonts w:ascii="Times New Roman" w:hAnsi="Times New Roman"/>
          <w:szCs w:val="22"/>
        </w:rPr>
      </w:pPr>
      <w:r w:rsidRPr="001F0647">
        <w:rPr>
          <w:rFonts w:cs="Arial"/>
          <w:b/>
          <w:bCs/>
          <w:color w:val="000000"/>
          <w:szCs w:val="22"/>
        </w:rPr>
        <w:t>noticias</w:t>
      </w:r>
      <w:r w:rsidRPr="001F0647">
        <w:rPr>
          <w:rFonts w:cs="Arial"/>
          <w:color w:val="000000"/>
          <w:szCs w:val="22"/>
        </w:rPr>
        <w:t xml:space="preserve"> (</w:t>
      </w:r>
      <w:proofErr w:type="spellStart"/>
      <w:r w:rsidRPr="001F0647">
        <w:rPr>
          <w:rFonts w:cs="Arial"/>
          <w:color w:val="000000"/>
          <w:szCs w:val="22"/>
          <w:u w:val="single"/>
        </w:rPr>
        <w:t>idNoticia</w:t>
      </w:r>
      <w:proofErr w:type="spellEnd"/>
      <w:r w:rsidRPr="001F0647">
        <w:rPr>
          <w:rFonts w:cs="Arial"/>
          <w:color w:val="000000"/>
          <w:szCs w:val="22"/>
        </w:rPr>
        <w:t xml:space="preserve">, </w:t>
      </w:r>
      <w:proofErr w:type="gramStart"/>
      <w:r w:rsidRPr="001F0647">
        <w:rPr>
          <w:rFonts w:cs="Arial"/>
          <w:color w:val="000000"/>
          <w:szCs w:val="22"/>
        </w:rPr>
        <w:t>titulo</w:t>
      </w:r>
      <w:proofErr w:type="gramEnd"/>
      <w:r w:rsidRPr="001F0647">
        <w:rPr>
          <w:rFonts w:cs="Arial"/>
          <w:color w:val="000000"/>
          <w:szCs w:val="22"/>
        </w:rPr>
        <w:t xml:space="preserve">, </w:t>
      </w:r>
      <w:proofErr w:type="spellStart"/>
      <w:r w:rsidRPr="001F0647">
        <w:rPr>
          <w:rFonts w:cs="Arial"/>
          <w:color w:val="000000"/>
          <w:szCs w:val="22"/>
        </w:rPr>
        <w:t>descricao</w:t>
      </w:r>
      <w:proofErr w:type="spellEnd"/>
      <w:r w:rsidRPr="001F0647">
        <w:rPr>
          <w:rFonts w:cs="Arial"/>
          <w:color w:val="000000"/>
          <w:szCs w:val="22"/>
        </w:rPr>
        <w:t xml:space="preserve">, </w:t>
      </w:r>
      <w:proofErr w:type="spellStart"/>
      <w:r w:rsidRPr="001F0647">
        <w:rPr>
          <w:rFonts w:cs="Arial"/>
          <w:color w:val="000000"/>
          <w:szCs w:val="22"/>
        </w:rPr>
        <w:t>imgSrc</w:t>
      </w:r>
      <w:proofErr w:type="spellEnd"/>
      <w:r w:rsidRPr="001F0647">
        <w:rPr>
          <w:rFonts w:cs="Arial"/>
          <w:color w:val="000000"/>
          <w:szCs w:val="22"/>
        </w:rPr>
        <w:t>, texto).</w:t>
      </w:r>
    </w:p>
    <w:p w14:paraId="1231A994" w14:textId="299449EF" w:rsidR="009B4CC1" w:rsidRPr="001F0647" w:rsidRDefault="009B4CC1" w:rsidP="009B4CC1">
      <w:pPr>
        <w:pStyle w:val="PargrafodaLista"/>
        <w:spacing w:before="0" w:after="100" w:line="240" w:lineRule="auto"/>
        <w:ind w:left="360" w:firstLine="0"/>
        <w:jc w:val="left"/>
        <w:rPr>
          <w:rFonts w:cs="Arial"/>
          <w:color w:val="000000"/>
          <w:szCs w:val="22"/>
        </w:rPr>
      </w:pPr>
      <w:r w:rsidRPr="001F0647">
        <w:rPr>
          <w:rFonts w:cs="Arial"/>
          <w:b/>
          <w:bCs/>
          <w:color w:val="000000"/>
          <w:szCs w:val="22"/>
        </w:rPr>
        <w:t>ficheiros</w:t>
      </w:r>
      <w:r w:rsidRPr="001F0647">
        <w:rPr>
          <w:rFonts w:cs="Arial"/>
          <w:color w:val="000000"/>
          <w:szCs w:val="22"/>
        </w:rPr>
        <w:t xml:space="preserve"> (</w:t>
      </w:r>
      <w:proofErr w:type="spellStart"/>
      <w:r w:rsidRPr="001F0647">
        <w:rPr>
          <w:rFonts w:cs="Arial"/>
          <w:color w:val="000000"/>
          <w:szCs w:val="22"/>
          <w:u w:val="single"/>
        </w:rPr>
        <w:t>idFch</w:t>
      </w:r>
      <w:proofErr w:type="spellEnd"/>
      <w:r w:rsidRPr="001F0647">
        <w:rPr>
          <w:rFonts w:cs="Arial"/>
          <w:color w:val="000000"/>
          <w:szCs w:val="22"/>
        </w:rPr>
        <w:t xml:space="preserve">, </w:t>
      </w:r>
      <w:proofErr w:type="spellStart"/>
      <w:r w:rsidRPr="001F0647">
        <w:rPr>
          <w:rFonts w:cs="Arial"/>
          <w:color w:val="000000"/>
          <w:szCs w:val="22"/>
        </w:rPr>
        <w:t>nomeFch</w:t>
      </w:r>
      <w:proofErr w:type="spellEnd"/>
      <w:r w:rsidRPr="001F0647">
        <w:rPr>
          <w:rFonts w:cs="Arial"/>
          <w:color w:val="000000"/>
          <w:szCs w:val="22"/>
        </w:rPr>
        <w:t>).</w:t>
      </w:r>
    </w:p>
    <w:p w14:paraId="36D2D4E8" w14:textId="77777777" w:rsidR="009B4CC1" w:rsidRPr="001F0647" w:rsidRDefault="009B4CC1" w:rsidP="009B4CC1">
      <w:pPr>
        <w:pStyle w:val="PargrafodaLista"/>
        <w:spacing w:before="0" w:after="100" w:line="240" w:lineRule="auto"/>
        <w:ind w:left="360" w:firstLine="0"/>
        <w:jc w:val="left"/>
        <w:rPr>
          <w:rFonts w:ascii="Times New Roman" w:hAnsi="Times New Roman"/>
          <w:szCs w:val="22"/>
        </w:rPr>
      </w:pPr>
    </w:p>
    <w:p w14:paraId="164347D1" w14:textId="76D26E56" w:rsidR="009B4CC1" w:rsidRPr="001F0647" w:rsidRDefault="00D31184" w:rsidP="009B4CC1">
      <w:pPr>
        <w:spacing w:before="0" w:after="0" w:line="240" w:lineRule="auto"/>
        <w:ind w:firstLine="0"/>
        <w:jc w:val="left"/>
        <w:rPr>
          <w:rFonts w:ascii="Times New Roman" w:hAnsi="Times New Roman"/>
          <w:szCs w:val="22"/>
        </w:rPr>
      </w:pPr>
      <w:r>
        <w:rPr>
          <w:rFonts w:cs="Arial"/>
          <w:b/>
          <w:bCs/>
          <w:color w:val="000000"/>
          <w:szCs w:val="22"/>
        </w:rPr>
        <w:t>login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2458"/>
        <w:gridCol w:w="4857"/>
      </w:tblGrid>
      <w:tr w:rsidR="009B4CC1" w:rsidRPr="009B4CC1" w14:paraId="20754411" w14:textId="77777777" w:rsidTr="009B4CC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6E77B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b/>
                <w:bCs/>
                <w:color w:val="000000"/>
                <w:szCs w:val="22"/>
              </w:rPr>
              <w:t>Atributos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8B2942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b/>
                <w:bCs/>
                <w:color w:val="000000"/>
                <w:szCs w:val="22"/>
              </w:rPr>
              <w:t>Tipo de dados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A9F11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b/>
                <w:bCs/>
                <w:color w:val="000000"/>
                <w:szCs w:val="22"/>
              </w:rPr>
              <w:t>Condições</w:t>
            </w:r>
          </w:p>
        </w:tc>
      </w:tr>
      <w:tr w:rsidR="009B4CC1" w:rsidRPr="009B4CC1" w14:paraId="70DE4551" w14:textId="77777777" w:rsidTr="009B4CC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C10170" w14:textId="0C8AAFB0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proofErr w:type="spellStart"/>
            <w:r w:rsidRPr="001F0647">
              <w:rPr>
                <w:rFonts w:cs="Arial"/>
                <w:color w:val="000000"/>
                <w:szCs w:val="22"/>
              </w:rPr>
              <w:t>user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61078C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  <w:shd w:val="clear" w:color="auto" w:fill="FAF9F8"/>
              </w:rPr>
              <w:t>Alfanumérico</w:t>
            </w:r>
          </w:p>
          <w:p w14:paraId="256B41E1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  <w:shd w:val="clear" w:color="auto" w:fill="FAF9F8"/>
              </w:rPr>
              <w:t>(variável)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B1B2D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</w:rPr>
              <w:t>Chave primária, obrigatório</w:t>
            </w:r>
          </w:p>
        </w:tc>
      </w:tr>
      <w:tr w:rsidR="009B4CC1" w:rsidRPr="009B4CC1" w14:paraId="33B33B23" w14:textId="77777777" w:rsidTr="009B4CC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162891" w14:textId="5B8A5EAF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1F0647">
              <w:rPr>
                <w:szCs w:val="22"/>
              </w:rPr>
              <w:t>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F0B21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  <w:shd w:val="clear" w:color="auto" w:fill="FAF9F8"/>
              </w:rPr>
              <w:t>Alfanumérico</w:t>
            </w:r>
          </w:p>
          <w:p w14:paraId="44FAE3A1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  <w:shd w:val="clear" w:color="auto" w:fill="FAF9F8"/>
              </w:rPr>
              <w:t>(variável)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FB6DE1" w14:textId="59E097DE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</w:rPr>
              <w:t xml:space="preserve">Obrigatório, max. </w:t>
            </w:r>
            <w:r w:rsidRPr="001F0647">
              <w:rPr>
                <w:rFonts w:cs="Arial"/>
                <w:color w:val="000000"/>
                <w:szCs w:val="22"/>
              </w:rPr>
              <w:t>5</w:t>
            </w:r>
            <w:r w:rsidRPr="009B4CC1">
              <w:rPr>
                <w:rFonts w:cs="Arial"/>
                <w:color w:val="000000"/>
                <w:szCs w:val="22"/>
              </w:rPr>
              <w:t>0 caracteres.</w:t>
            </w:r>
          </w:p>
        </w:tc>
      </w:tr>
    </w:tbl>
    <w:p w14:paraId="69FF8FBA" w14:textId="77777777" w:rsidR="009B4CC1" w:rsidRPr="001F0647" w:rsidRDefault="009B4CC1" w:rsidP="009B4CC1">
      <w:pPr>
        <w:spacing w:before="0" w:after="0" w:line="240" w:lineRule="auto"/>
        <w:ind w:firstLine="0"/>
        <w:jc w:val="left"/>
        <w:rPr>
          <w:rFonts w:ascii="Times New Roman" w:hAnsi="Times New Roman"/>
          <w:szCs w:val="22"/>
        </w:rPr>
      </w:pPr>
    </w:p>
    <w:p w14:paraId="0C39BB40" w14:textId="01B4729D" w:rsidR="009B4CC1" w:rsidRPr="001F0647" w:rsidRDefault="00D31184" w:rsidP="009B4CC1">
      <w:pPr>
        <w:spacing w:before="0" w:after="0" w:line="240" w:lineRule="auto"/>
        <w:ind w:firstLine="0"/>
        <w:jc w:val="left"/>
        <w:rPr>
          <w:rFonts w:ascii="Times New Roman" w:hAnsi="Times New Roman"/>
          <w:szCs w:val="22"/>
        </w:rPr>
      </w:pPr>
      <w:r>
        <w:rPr>
          <w:rFonts w:cs="Arial"/>
          <w:b/>
          <w:bCs/>
          <w:color w:val="000000"/>
          <w:szCs w:val="22"/>
        </w:rPr>
        <w:t>n</w:t>
      </w:r>
      <w:r w:rsidR="009B4CC1" w:rsidRPr="001F0647">
        <w:rPr>
          <w:rFonts w:cs="Arial"/>
          <w:b/>
          <w:bCs/>
          <w:color w:val="000000"/>
          <w:szCs w:val="22"/>
        </w:rPr>
        <w:t>oticias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2458"/>
        <w:gridCol w:w="4857"/>
      </w:tblGrid>
      <w:tr w:rsidR="009B4CC1" w:rsidRPr="009B4CC1" w14:paraId="09CEE2A3" w14:textId="77777777" w:rsidTr="009B4CC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D13036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b/>
                <w:bCs/>
                <w:color w:val="000000"/>
                <w:szCs w:val="22"/>
              </w:rPr>
              <w:t>Atributos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3356AA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b/>
                <w:bCs/>
                <w:color w:val="000000"/>
                <w:szCs w:val="22"/>
              </w:rPr>
              <w:t>Tipo de dados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0A9CD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b/>
                <w:bCs/>
                <w:color w:val="000000"/>
                <w:szCs w:val="22"/>
              </w:rPr>
              <w:t>Condições</w:t>
            </w:r>
          </w:p>
        </w:tc>
      </w:tr>
      <w:tr w:rsidR="009B4CC1" w:rsidRPr="009B4CC1" w14:paraId="5465352B" w14:textId="77777777" w:rsidTr="009B4CC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92D6D" w14:textId="62FBA75F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proofErr w:type="spellStart"/>
            <w:r w:rsidRPr="001F0647">
              <w:rPr>
                <w:rFonts w:cs="Arial"/>
                <w:color w:val="000000"/>
                <w:szCs w:val="22"/>
              </w:rPr>
              <w:t>idNoticia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B0A0DE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  <w:shd w:val="clear" w:color="auto" w:fill="FAF9F8"/>
              </w:rPr>
              <w:t>Número inteiro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81833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</w:rPr>
              <w:t>Chave primária, obrigatório</w:t>
            </w:r>
          </w:p>
        </w:tc>
      </w:tr>
      <w:tr w:rsidR="009B4CC1" w:rsidRPr="009B4CC1" w14:paraId="1E7C2387" w14:textId="77777777" w:rsidTr="009B4CC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587E4" w14:textId="15614358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proofErr w:type="gramStart"/>
            <w:r w:rsidRPr="001F0647">
              <w:rPr>
                <w:szCs w:val="22"/>
              </w:rPr>
              <w:t>titulo</w:t>
            </w:r>
            <w:proofErr w:type="gram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B046D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  <w:shd w:val="clear" w:color="auto" w:fill="FAF9F8"/>
              </w:rPr>
              <w:t>Alfanumérico</w:t>
            </w:r>
          </w:p>
          <w:p w14:paraId="1155B832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  <w:shd w:val="clear" w:color="auto" w:fill="FAF9F8"/>
              </w:rPr>
              <w:t>(variável)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80D8A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</w:rPr>
              <w:t>Obrigatório, max. 30 caracteres.</w:t>
            </w:r>
          </w:p>
        </w:tc>
      </w:tr>
      <w:tr w:rsidR="009B4CC1" w:rsidRPr="009B4CC1" w14:paraId="489EE8F8" w14:textId="77777777" w:rsidTr="009B4CC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BB4F5" w14:textId="2ED07452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proofErr w:type="spellStart"/>
            <w:r w:rsidRPr="001F0647">
              <w:rPr>
                <w:szCs w:val="22"/>
              </w:rPr>
              <w:t>descricao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09D65A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  <w:shd w:val="clear" w:color="auto" w:fill="FAF9F8"/>
              </w:rPr>
              <w:t>Número real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70E8C7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</w:rPr>
              <w:t>Obrigatório, &gt;0</w:t>
            </w:r>
          </w:p>
        </w:tc>
      </w:tr>
      <w:tr w:rsidR="009B4CC1" w:rsidRPr="009B4CC1" w14:paraId="4163FF6C" w14:textId="77777777" w:rsidTr="009B4CC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C414C" w14:textId="078DC7DB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proofErr w:type="spellStart"/>
            <w:r w:rsidRPr="001F0647">
              <w:rPr>
                <w:szCs w:val="22"/>
              </w:rPr>
              <w:t>imgSrc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1B3DC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  <w:shd w:val="clear" w:color="auto" w:fill="FAF9F8"/>
              </w:rPr>
              <w:t>Alfanumérico</w:t>
            </w:r>
          </w:p>
          <w:p w14:paraId="549DE20D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  <w:shd w:val="clear" w:color="auto" w:fill="FAF9F8"/>
              </w:rPr>
              <w:t>(variável)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F5F27A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</w:rPr>
              <w:t>Obrigatório, max. 50 caracteres.</w:t>
            </w:r>
          </w:p>
        </w:tc>
      </w:tr>
      <w:tr w:rsidR="009B4CC1" w:rsidRPr="009B4CC1" w14:paraId="78DEE4DD" w14:textId="77777777" w:rsidTr="009B4CC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AA88E" w14:textId="132F4A5D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proofErr w:type="spellStart"/>
            <w:r w:rsidRPr="001F0647">
              <w:rPr>
                <w:szCs w:val="22"/>
              </w:rPr>
              <w:t>text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F3DEF" w14:textId="62700936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  <w:shd w:val="clear" w:color="auto" w:fill="FAF9F8"/>
              </w:rPr>
              <w:t>Alfanumérico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7B671" w14:textId="3E520D32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</w:rPr>
              <w:t>Obrigatório</w:t>
            </w:r>
          </w:p>
        </w:tc>
      </w:tr>
    </w:tbl>
    <w:p w14:paraId="45184795" w14:textId="77777777" w:rsidR="009B4CC1" w:rsidRPr="001F0647" w:rsidRDefault="009B4CC1" w:rsidP="009B4CC1">
      <w:pPr>
        <w:pStyle w:val="PargrafodaLista"/>
        <w:spacing w:before="0" w:after="240" w:line="240" w:lineRule="auto"/>
        <w:ind w:left="360" w:firstLine="0"/>
        <w:jc w:val="left"/>
        <w:rPr>
          <w:rFonts w:ascii="Times New Roman" w:hAnsi="Times New Roman"/>
          <w:szCs w:val="22"/>
        </w:rPr>
      </w:pPr>
    </w:p>
    <w:p w14:paraId="4F7EE9FB" w14:textId="745E4286" w:rsidR="009B4CC1" w:rsidRPr="001F0647" w:rsidRDefault="00D31184" w:rsidP="009B4CC1">
      <w:pPr>
        <w:spacing w:before="0" w:after="0" w:line="240" w:lineRule="auto"/>
        <w:ind w:firstLine="0"/>
        <w:jc w:val="left"/>
        <w:rPr>
          <w:rFonts w:ascii="Times New Roman" w:hAnsi="Times New Roman"/>
          <w:szCs w:val="22"/>
        </w:rPr>
      </w:pPr>
      <w:r>
        <w:rPr>
          <w:rFonts w:cs="Arial"/>
          <w:b/>
          <w:bCs/>
          <w:color w:val="000000"/>
          <w:szCs w:val="22"/>
        </w:rPr>
        <w:t>f</w:t>
      </w:r>
      <w:r w:rsidR="009B4CC1" w:rsidRPr="001F0647">
        <w:rPr>
          <w:rFonts w:cs="Arial"/>
          <w:b/>
          <w:bCs/>
          <w:color w:val="000000"/>
          <w:szCs w:val="22"/>
        </w:rPr>
        <w:t>icheiros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1"/>
        <w:gridCol w:w="2458"/>
        <w:gridCol w:w="4857"/>
      </w:tblGrid>
      <w:tr w:rsidR="009B4CC1" w:rsidRPr="009B4CC1" w14:paraId="4A81175E" w14:textId="77777777" w:rsidTr="009B4CC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32DA1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b/>
                <w:bCs/>
                <w:color w:val="000000"/>
                <w:szCs w:val="22"/>
              </w:rPr>
              <w:t>Atributos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A6575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b/>
                <w:bCs/>
                <w:color w:val="000000"/>
                <w:szCs w:val="22"/>
              </w:rPr>
              <w:t>Tipo de dados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32FE4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b/>
                <w:bCs/>
                <w:color w:val="000000"/>
                <w:szCs w:val="22"/>
              </w:rPr>
              <w:t>Condições</w:t>
            </w:r>
          </w:p>
        </w:tc>
      </w:tr>
      <w:tr w:rsidR="009B4CC1" w:rsidRPr="009B4CC1" w14:paraId="1C9B10D4" w14:textId="77777777" w:rsidTr="009B4CC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A4D4F" w14:textId="71F3F719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proofErr w:type="spellStart"/>
            <w:r w:rsidRPr="001F0647">
              <w:rPr>
                <w:rFonts w:cs="Arial"/>
                <w:color w:val="000000"/>
                <w:szCs w:val="22"/>
              </w:rPr>
              <w:t>idFch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4B992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  <w:shd w:val="clear" w:color="auto" w:fill="FAF9F8"/>
              </w:rPr>
              <w:t>Número inteiro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F00922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</w:rPr>
              <w:t>Chave primária, obrigatório</w:t>
            </w:r>
          </w:p>
        </w:tc>
      </w:tr>
      <w:tr w:rsidR="009B4CC1" w:rsidRPr="009B4CC1" w14:paraId="7D5E3944" w14:textId="77777777" w:rsidTr="009B4CC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E166B1" w14:textId="2DC817A3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proofErr w:type="spellStart"/>
            <w:r w:rsidRPr="001F0647">
              <w:rPr>
                <w:rFonts w:cs="Arial"/>
                <w:color w:val="000000"/>
                <w:szCs w:val="22"/>
              </w:rPr>
              <w:t>n</w:t>
            </w:r>
            <w:r w:rsidRPr="009B4CC1">
              <w:rPr>
                <w:rFonts w:cs="Arial"/>
                <w:color w:val="000000"/>
                <w:szCs w:val="22"/>
              </w:rPr>
              <w:t>ome</w:t>
            </w:r>
            <w:r w:rsidRPr="001F0647">
              <w:rPr>
                <w:rFonts w:cs="Arial"/>
                <w:color w:val="000000"/>
                <w:szCs w:val="22"/>
              </w:rPr>
              <w:t>Fch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2D4753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  <w:shd w:val="clear" w:color="auto" w:fill="FAF9F8"/>
              </w:rPr>
              <w:t>Alfanumérico</w:t>
            </w:r>
          </w:p>
          <w:p w14:paraId="59162FBD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  <w:shd w:val="clear" w:color="auto" w:fill="FAF9F8"/>
              </w:rPr>
              <w:t>(variável)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257C7" w14:textId="77777777" w:rsidR="009B4CC1" w:rsidRPr="009B4CC1" w:rsidRDefault="009B4CC1" w:rsidP="009B4CC1">
            <w:pPr>
              <w:spacing w:before="0" w:after="0" w:line="240" w:lineRule="auto"/>
              <w:ind w:firstLine="0"/>
              <w:jc w:val="left"/>
              <w:rPr>
                <w:rFonts w:ascii="Times New Roman" w:hAnsi="Times New Roman"/>
                <w:szCs w:val="22"/>
              </w:rPr>
            </w:pPr>
            <w:r w:rsidRPr="009B4CC1">
              <w:rPr>
                <w:rFonts w:cs="Arial"/>
                <w:color w:val="000000"/>
                <w:szCs w:val="22"/>
              </w:rPr>
              <w:t>Obrigatório, max. 30 caracteres.</w:t>
            </w:r>
          </w:p>
        </w:tc>
      </w:tr>
    </w:tbl>
    <w:p w14:paraId="3455758A" w14:textId="11F983BC" w:rsidR="00830957" w:rsidRPr="00830957" w:rsidRDefault="00830957" w:rsidP="00830957">
      <w:pPr>
        <w:pStyle w:val="PargrafodaLista"/>
        <w:numPr>
          <w:ilvl w:val="1"/>
          <w:numId w:val="21"/>
        </w:numPr>
        <w:spacing w:before="0" w:after="0" w:line="240" w:lineRule="auto"/>
        <w:jc w:val="left"/>
      </w:pPr>
      <w:r w:rsidRPr="00830957">
        <w:lastRenderedPageBreak/>
        <w:t>Modelo Relacional</w:t>
      </w:r>
      <w:r>
        <w:t xml:space="preserve"> - </w:t>
      </w:r>
    </w:p>
    <w:p w14:paraId="665D72BC" w14:textId="5BB71218" w:rsidR="00830957" w:rsidRDefault="00830957" w:rsidP="00830957">
      <w:pPr>
        <w:pStyle w:val="PargrafodaLista"/>
        <w:spacing w:before="0" w:after="0" w:line="240" w:lineRule="auto"/>
        <w:ind w:left="360" w:firstLine="0"/>
        <w:jc w:val="left"/>
        <w:rPr>
          <w:b/>
          <w:bCs/>
        </w:rPr>
      </w:pPr>
    </w:p>
    <w:p w14:paraId="7E8790CB" w14:textId="7BE30F5D" w:rsidR="00830957" w:rsidRDefault="00830957" w:rsidP="00830957">
      <w:pPr>
        <w:pStyle w:val="PargrafodaLista"/>
        <w:spacing w:before="0" w:after="0" w:line="240" w:lineRule="auto"/>
        <w:ind w:left="360" w:firstLine="0"/>
        <w:jc w:val="left"/>
        <w:rPr>
          <w:b/>
          <w:bCs/>
        </w:rPr>
      </w:pPr>
      <w:r w:rsidRPr="003757AE">
        <w:rPr>
          <w:b/>
          <w:bCs/>
        </w:rPr>
        <w:drawing>
          <wp:anchor distT="0" distB="0" distL="114300" distR="114300" simplePos="0" relativeHeight="251658240" behindDoc="0" locked="0" layoutInCell="1" allowOverlap="1" wp14:anchorId="34C41F24" wp14:editId="50D15B6C">
            <wp:simplePos x="0" y="0"/>
            <wp:positionH relativeFrom="column">
              <wp:posOffset>226695</wp:posOffset>
            </wp:positionH>
            <wp:positionV relativeFrom="paragraph">
              <wp:posOffset>8255</wp:posOffset>
            </wp:positionV>
            <wp:extent cx="3002280" cy="2047875"/>
            <wp:effectExtent l="0" t="0" r="7620" b="9525"/>
            <wp:wrapSquare wrapText="bothSides"/>
            <wp:docPr id="15140458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45827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BAB6F" w14:textId="032D4CAC" w:rsidR="003757AE" w:rsidRDefault="00830957" w:rsidP="00830957">
      <w:pPr>
        <w:pStyle w:val="PargrafodaLista"/>
        <w:spacing w:before="0" w:after="0" w:line="240" w:lineRule="auto"/>
        <w:ind w:left="360" w:firstLine="0"/>
        <w:jc w:val="left"/>
        <w:rPr>
          <w:b/>
          <w:bCs/>
        </w:rPr>
      </w:pPr>
      <w:r>
        <w:rPr>
          <w:b/>
          <w:bCs/>
        </w:rPr>
        <w:br w:type="textWrapping" w:clear="all"/>
      </w:r>
    </w:p>
    <w:p w14:paraId="668112D8" w14:textId="2B38AF0C" w:rsidR="00C6722B" w:rsidRDefault="00AA7362" w:rsidP="00AA7362">
      <w:pPr>
        <w:pStyle w:val="PargrafodaLista"/>
        <w:numPr>
          <w:ilvl w:val="0"/>
          <w:numId w:val="21"/>
        </w:numPr>
        <w:spacing w:before="0" w:after="0" w:line="240" w:lineRule="auto"/>
        <w:jc w:val="left"/>
        <w:rPr>
          <w:b/>
          <w:bCs/>
        </w:rPr>
      </w:pPr>
      <w:r w:rsidRPr="00AA7362">
        <w:rPr>
          <w:b/>
          <w:bCs/>
        </w:rPr>
        <w:t>Descrição Final</w:t>
      </w:r>
    </w:p>
    <w:p w14:paraId="57B28A85" w14:textId="60EFC000" w:rsidR="00AA7362" w:rsidRDefault="00AA7362" w:rsidP="00AA7362">
      <w:pPr>
        <w:pStyle w:val="PargrafodaLista"/>
        <w:numPr>
          <w:ilvl w:val="1"/>
          <w:numId w:val="21"/>
        </w:numPr>
        <w:spacing w:before="0" w:after="0" w:line="240" w:lineRule="auto"/>
        <w:jc w:val="left"/>
      </w:pPr>
      <w:r w:rsidRPr="00AA7362">
        <w:t>Apresentação - O produto final é um website desenvolvido para a Associação de Pais do Agrupamento de Escolas de Benavente</w:t>
      </w:r>
      <w:r>
        <w:t xml:space="preserve"> </w:t>
      </w:r>
      <w:r w:rsidRPr="00AA7362">
        <w:t xml:space="preserve">com o </w:t>
      </w:r>
      <w:r>
        <w:t>âmbito</w:t>
      </w:r>
      <w:r w:rsidRPr="00AA7362">
        <w:t xml:space="preserve"> de melhorar a comunicação e a interação entre a associação, os pais, e a comunidade escolar. O website oferece um</w:t>
      </w:r>
      <w:r>
        <w:t>a estrutura</w:t>
      </w:r>
      <w:r w:rsidRPr="00AA7362">
        <w:t xml:space="preserve"> intuitiv</w:t>
      </w:r>
      <w:r>
        <w:t>a</w:t>
      </w:r>
      <w:r w:rsidRPr="00AA7362">
        <w:t xml:space="preserve"> e de fácil navegação, com um design elegante e moderno, adaptado às necessidades da associação.</w:t>
      </w:r>
    </w:p>
    <w:p w14:paraId="391C0474" w14:textId="5B1ED1F7" w:rsidR="00AA7362" w:rsidRDefault="00AA7362" w:rsidP="00AA7362">
      <w:pPr>
        <w:pStyle w:val="PargrafodaLista"/>
        <w:numPr>
          <w:ilvl w:val="1"/>
          <w:numId w:val="21"/>
        </w:numPr>
        <w:spacing w:before="0" w:after="0" w:line="240" w:lineRule="auto"/>
        <w:jc w:val="left"/>
      </w:pPr>
      <w:r>
        <w:t>Funcionalidades:</w:t>
      </w:r>
    </w:p>
    <w:p w14:paraId="1F647F81" w14:textId="056BE622" w:rsidR="00AA7362" w:rsidRDefault="00AA7362" w:rsidP="00AA7362">
      <w:pPr>
        <w:pStyle w:val="PargrafodaLista"/>
        <w:numPr>
          <w:ilvl w:val="2"/>
          <w:numId w:val="21"/>
        </w:numPr>
        <w:spacing w:before="0" w:after="0" w:line="240" w:lineRule="auto"/>
        <w:jc w:val="left"/>
      </w:pPr>
      <w:proofErr w:type="spellStart"/>
      <w:r>
        <w:t>Slider</w:t>
      </w:r>
      <w:proofErr w:type="spellEnd"/>
      <w:r>
        <w:t xml:space="preserve"> de </w:t>
      </w:r>
      <w:proofErr w:type="gramStart"/>
      <w:r>
        <w:t>noticias</w:t>
      </w:r>
      <w:proofErr w:type="gramEnd"/>
      <w:r>
        <w:t xml:space="preserve"> - Este</w:t>
      </w:r>
      <w:r w:rsidRPr="00AA7362">
        <w:t xml:space="preserve"> </w:t>
      </w:r>
      <w:proofErr w:type="spellStart"/>
      <w:r w:rsidRPr="00AA7362">
        <w:t>slider</w:t>
      </w:r>
      <w:proofErr w:type="spellEnd"/>
      <w:r w:rsidRPr="00AA7362">
        <w:t xml:space="preserve"> é uma funcionalidade dinâmica na página inicial do website que destaca as notícias mais recentes e importantes relacionadas à associação e </w:t>
      </w:r>
      <w:r>
        <w:t>ao agrupamento</w:t>
      </w:r>
      <w:r w:rsidRPr="00AA7362">
        <w:t>.</w:t>
      </w:r>
    </w:p>
    <w:p w14:paraId="1B16D6FF" w14:textId="5DCB2A7B" w:rsidR="00AA7362" w:rsidRDefault="00AA7362" w:rsidP="00AA7362">
      <w:pPr>
        <w:pStyle w:val="PargrafodaLista"/>
        <w:numPr>
          <w:ilvl w:val="3"/>
          <w:numId w:val="21"/>
        </w:numPr>
        <w:spacing w:before="0" w:after="0" w:line="240" w:lineRule="auto"/>
        <w:jc w:val="left"/>
      </w:pPr>
      <w:r>
        <w:t xml:space="preserve">Funcionalidades do </w:t>
      </w:r>
      <w:proofErr w:type="spellStart"/>
      <w:r>
        <w:t>slider</w:t>
      </w:r>
      <w:proofErr w:type="spellEnd"/>
      <w:r>
        <w:t>:</w:t>
      </w:r>
    </w:p>
    <w:p w14:paraId="1582A806" w14:textId="1DBFB77A" w:rsidR="00AA7362" w:rsidRDefault="00AA7362" w:rsidP="00AA7362">
      <w:pPr>
        <w:pStyle w:val="PargrafodaLista"/>
        <w:numPr>
          <w:ilvl w:val="4"/>
          <w:numId w:val="21"/>
        </w:numPr>
        <w:spacing w:before="0" w:after="0" w:line="240" w:lineRule="auto"/>
        <w:jc w:val="left"/>
      </w:pPr>
      <w:r w:rsidRPr="00AA7362">
        <w:t>Atualização Automática</w:t>
      </w:r>
      <w:r>
        <w:t xml:space="preserve"> - </w:t>
      </w:r>
      <w:r w:rsidRPr="00AA7362">
        <w:t xml:space="preserve">As notícias são atualizadas automaticamente conforme novas são adicionadas ao </w:t>
      </w:r>
      <w:r w:rsidR="00D31184">
        <w:t>web</w:t>
      </w:r>
      <w:r w:rsidRPr="00AA7362">
        <w:t>site.</w:t>
      </w:r>
    </w:p>
    <w:p w14:paraId="476E4219" w14:textId="624E9FF8" w:rsidR="00AA7362" w:rsidRDefault="00AA7362" w:rsidP="00AA7362">
      <w:pPr>
        <w:pStyle w:val="PargrafodaLista"/>
        <w:numPr>
          <w:ilvl w:val="4"/>
          <w:numId w:val="21"/>
        </w:numPr>
        <w:spacing w:before="0" w:after="0" w:line="240" w:lineRule="auto"/>
        <w:jc w:val="left"/>
      </w:pPr>
      <w:r w:rsidRPr="00AA7362">
        <w:t>Navegação Intuitiva</w:t>
      </w:r>
      <w:r>
        <w:t xml:space="preserve"> - </w:t>
      </w:r>
      <w:r w:rsidRPr="00AA7362">
        <w:t>Os u</w:t>
      </w:r>
      <w:r>
        <w:t>tilizadores</w:t>
      </w:r>
      <w:r w:rsidRPr="00AA7362">
        <w:t xml:space="preserve"> podem navegar entre as notícias usando setas indicador</w:t>
      </w:r>
      <w:r>
        <w:t>a</w:t>
      </w:r>
      <w:r w:rsidRPr="00AA7362">
        <w:t xml:space="preserve">s </w:t>
      </w:r>
      <w:r>
        <w:t xml:space="preserve">presentes abaixo do </w:t>
      </w:r>
      <w:proofErr w:type="spellStart"/>
      <w:r>
        <w:t>slider</w:t>
      </w:r>
      <w:proofErr w:type="spellEnd"/>
      <w:r>
        <w:t>.</w:t>
      </w:r>
    </w:p>
    <w:p w14:paraId="453EECBF" w14:textId="16DC0F7E" w:rsidR="00AA7362" w:rsidRDefault="00AA7362" w:rsidP="00AA7362">
      <w:pPr>
        <w:pStyle w:val="PargrafodaLista"/>
        <w:numPr>
          <w:ilvl w:val="4"/>
          <w:numId w:val="21"/>
        </w:numPr>
        <w:spacing w:before="0" w:after="0" w:line="240" w:lineRule="auto"/>
        <w:jc w:val="left"/>
      </w:pPr>
      <w:r w:rsidRPr="00AA7362">
        <w:t xml:space="preserve">Link para </w:t>
      </w:r>
      <w:proofErr w:type="gramStart"/>
      <w:r w:rsidR="00D31184">
        <w:t>Noticias</w:t>
      </w:r>
      <w:proofErr w:type="gramEnd"/>
      <w:r w:rsidRPr="00AA7362">
        <w:t xml:space="preserve"> Complet</w:t>
      </w:r>
      <w:r w:rsidR="00D31184">
        <w:t>a</w:t>
      </w:r>
      <w:r w:rsidRPr="00AA7362">
        <w:t>s</w:t>
      </w:r>
      <w:r>
        <w:t xml:space="preserve"> – Ao clicar na noticia desejada, o website direciona-nos para uma página onde está a noticia </w:t>
      </w:r>
      <w:r w:rsidR="001F0647">
        <w:t xml:space="preserve">toda </w:t>
      </w:r>
      <w:r>
        <w:t>detalhada.</w:t>
      </w:r>
    </w:p>
    <w:p w14:paraId="76ED312C" w14:textId="2EA164A4" w:rsidR="001F0647" w:rsidRDefault="001F0647" w:rsidP="001F0647">
      <w:pPr>
        <w:pStyle w:val="PargrafodaLista"/>
        <w:numPr>
          <w:ilvl w:val="2"/>
          <w:numId w:val="21"/>
        </w:numPr>
        <w:spacing w:before="0" w:after="0" w:line="240" w:lineRule="auto"/>
        <w:jc w:val="left"/>
      </w:pPr>
      <w:r>
        <w:t>Página de ficheiros – Nesta página são encontrados todos os ficheiros desejados pelos pais, como por exemplo, o calendário escolar.</w:t>
      </w:r>
    </w:p>
    <w:p w14:paraId="380BEC83" w14:textId="77777777" w:rsidR="001F0647" w:rsidRDefault="001F0647" w:rsidP="001F0647">
      <w:pPr>
        <w:pStyle w:val="PargrafodaLista"/>
        <w:numPr>
          <w:ilvl w:val="2"/>
          <w:numId w:val="21"/>
        </w:numPr>
        <w:spacing w:before="0" w:after="0" w:line="240" w:lineRule="auto"/>
        <w:jc w:val="left"/>
      </w:pPr>
      <w:r>
        <w:t>Hiperligações – Existem duas hiperligações em baixo no menu lateral para o Inovar Consulta e o website oficial do agrupamento.</w:t>
      </w:r>
    </w:p>
    <w:p w14:paraId="645B03F5" w14:textId="3513EA0F" w:rsidR="001F0647" w:rsidRPr="00AA7362" w:rsidRDefault="001F0647" w:rsidP="001F0647">
      <w:pPr>
        <w:pStyle w:val="PargrafodaLista"/>
        <w:numPr>
          <w:ilvl w:val="2"/>
          <w:numId w:val="21"/>
        </w:numPr>
        <w:spacing w:before="0" w:after="0" w:line="240" w:lineRule="auto"/>
        <w:jc w:val="left"/>
      </w:pPr>
      <w:r>
        <w:t>Página de contactos - Esta</w:t>
      </w:r>
      <w:r w:rsidRPr="001F0647">
        <w:t xml:space="preserve"> </w:t>
      </w:r>
      <w:r>
        <w:t xml:space="preserve">página </w:t>
      </w:r>
      <w:r w:rsidRPr="001F0647">
        <w:t xml:space="preserve">facilita a comunicação entre os </w:t>
      </w:r>
      <w:r>
        <w:t>todos os pais que visitam</w:t>
      </w:r>
      <w:r w:rsidRPr="001F0647">
        <w:t xml:space="preserve"> o </w:t>
      </w:r>
      <w:r w:rsidR="00D31184">
        <w:t>web</w:t>
      </w:r>
      <w:r w:rsidRPr="001F0647">
        <w:t>site e a Associação de Pais</w:t>
      </w:r>
      <w:r>
        <w:t xml:space="preserve"> de Benavente</w:t>
      </w:r>
      <w:r w:rsidRPr="001F0647">
        <w:t>.</w:t>
      </w:r>
      <w:r>
        <w:t xml:space="preserve"> </w:t>
      </w:r>
    </w:p>
    <w:p w14:paraId="0201F7C8" w14:textId="4A3577EF" w:rsidR="00E011DA" w:rsidRPr="002063D7" w:rsidRDefault="00E011DA" w:rsidP="0087131C">
      <w:pPr>
        <w:ind w:firstLine="0"/>
        <w:rPr>
          <w:i/>
          <w:iCs/>
          <w:szCs w:val="22"/>
        </w:rPr>
      </w:pPr>
    </w:p>
    <w:p w14:paraId="727DC008" w14:textId="0599EB29" w:rsidR="0029716B" w:rsidRDefault="002063D7" w:rsidP="008106EF">
      <w:pPr>
        <w:pStyle w:val="Titulocapitulonumerado"/>
        <w:numPr>
          <w:ilvl w:val="0"/>
          <w:numId w:val="19"/>
        </w:numPr>
      </w:pPr>
      <w:bookmarkStart w:id="5" w:name="_Toc157093770"/>
      <w:bookmarkEnd w:id="3"/>
      <w:bookmarkEnd w:id="4"/>
      <w:r>
        <w:lastRenderedPageBreak/>
        <w:t>Conclusão</w:t>
      </w:r>
      <w:bookmarkEnd w:id="5"/>
    </w:p>
    <w:p w14:paraId="5E2D0931" w14:textId="5D79B3C9" w:rsidR="0073795B" w:rsidRPr="0073795B" w:rsidRDefault="00D31184" w:rsidP="00A91D60">
      <w:pPr>
        <w:ind w:firstLine="0"/>
        <w:rPr>
          <w:szCs w:val="22"/>
        </w:rPr>
      </w:pPr>
      <w:r>
        <w:rPr>
          <w:szCs w:val="22"/>
        </w:rPr>
        <w:t>Concluindo, a</w:t>
      </w:r>
      <w:r w:rsidR="00A91D60" w:rsidRPr="00A91D60">
        <w:rPr>
          <w:szCs w:val="22"/>
        </w:rPr>
        <w:t xml:space="preserve"> </w:t>
      </w:r>
      <w:r w:rsidR="00A91D60">
        <w:rPr>
          <w:szCs w:val="22"/>
        </w:rPr>
        <w:t xml:space="preserve">minha </w:t>
      </w:r>
      <w:r w:rsidR="00A91D60" w:rsidRPr="00A91D60">
        <w:rPr>
          <w:szCs w:val="22"/>
        </w:rPr>
        <w:t xml:space="preserve">Prova de Aptidão Profissional foi um processo </w:t>
      </w:r>
      <w:r w:rsidR="00A91D60">
        <w:rPr>
          <w:szCs w:val="22"/>
        </w:rPr>
        <w:t>complicado</w:t>
      </w:r>
      <w:r w:rsidR="00A91D60" w:rsidRPr="00A91D60">
        <w:rPr>
          <w:szCs w:val="22"/>
        </w:rPr>
        <w:t xml:space="preserve"> </w:t>
      </w:r>
      <w:r w:rsidR="00A91D60">
        <w:rPr>
          <w:szCs w:val="22"/>
        </w:rPr>
        <w:t>e de muita aprendizagem</w:t>
      </w:r>
      <w:r w:rsidR="00A91D60" w:rsidRPr="00A91D60">
        <w:rPr>
          <w:szCs w:val="22"/>
        </w:rPr>
        <w:t xml:space="preserve">. Foi onde pude aplicar </w:t>
      </w:r>
      <w:r w:rsidR="00A91D60">
        <w:rPr>
          <w:szCs w:val="22"/>
        </w:rPr>
        <w:t xml:space="preserve">tudo </w:t>
      </w:r>
      <w:r w:rsidR="00A91D60" w:rsidRPr="00A91D60">
        <w:rPr>
          <w:szCs w:val="22"/>
        </w:rPr>
        <w:t xml:space="preserve">o que aprendi no </w:t>
      </w:r>
      <w:r w:rsidR="00A91D60">
        <w:rPr>
          <w:szCs w:val="22"/>
        </w:rPr>
        <w:t xml:space="preserve">meu </w:t>
      </w:r>
      <w:r w:rsidR="00A91D60" w:rsidRPr="00A91D60">
        <w:rPr>
          <w:szCs w:val="22"/>
        </w:rPr>
        <w:t>curso</w:t>
      </w:r>
      <w:r w:rsidR="00A91D60">
        <w:rPr>
          <w:szCs w:val="22"/>
        </w:rPr>
        <w:t xml:space="preserve">, </w:t>
      </w:r>
      <w:r w:rsidR="00A91D60" w:rsidRPr="00A91D60">
        <w:rPr>
          <w:szCs w:val="22"/>
        </w:rPr>
        <w:t>Técnico de Informática</w:t>
      </w:r>
      <w:r w:rsidR="00A91D60">
        <w:rPr>
          <w:szCs w:val="22"/>
        </w:rPr>
        <w:t xml:space="preserve"> </w:t>
      </w:r>
      <w:r w:rsidR="00A91D60" w:rsidRPr="00A91D60">
        <w:rPr>
          <w:szCs w:val="22"/>
        </w:rPr>
        <w:t>-</w:t>
      </w:r>
      <w:r w:rsidR="00A91D60">
        <w:rPr>
          <w:szCs w:val="22"/>
        </w:rPr>
        <w:t xml:space="preserve"> </w:t>
      </w:r>
      <w:r w:rsidR="00A91D60" w:rsidRPr="00A91D60">
        <w:rPr>
          <w:szCs w:val="22"/>
        </w:rPr>
        <w:t xml:space="preserve">Sistemas. A criação do </w:t>
      </w:r>
      <w:r w:rsidR="00A91D60">
        <w:rPr>
          <w:szCs w:val="22"/>
        </w:rPr>
        <w:t>web</w:t>
      </w:r>
      <w:r w:rsidR="00A91D60" w:rsidRPr="00A91D60">
        <w:rPr>
          <w:szCs w:val="22"/>
        </w:rPr>
        <w:t>site da Associação de Pais d</w:t>
      </w:r>
      <w:r w:rsidR="00A91D60">
        <w:rPr>
          <w:szCs w:val="22"/>
        </w:rPr>
        <w:t>e</w:t>
      </w:r>
      <w:r w:rsidR="00A91D60" w:rsidRPr="00A91D60">
        <w:rPr>
          <w:szCs w:val="22"/>
        </w:rPr>
        <w:t xml:space="preserve"> Benavente foi uma experiência que me ajudou </w:t>
      </w:r>
      <w:r w:rsidR="00A91D60">
        <w:rPr>
          <w:szCs w:val="22"/>
        </w:rPr>
        <w:t>imenso a</w:t>
      </w:r>
      <w:r w:rsidR="00A91D60" w:rsidRPr="00A91D60">
        <w:rPr>
          <w:szCs w:val="22"/>
        </w:rPr>
        <w:t xml:space="preserve"> desenvolver </w:t>
      </w:r>
      <w:r w:rsidR="00A91D60">
        <w:rPr>
          <w:szCs w:val="22"/>
        </w:rPr>
        <w:t>novas técnicas na área de desenvolvimento Web</w:t>
      </w:r>
      <w:r w:rsidR="00A91D60" w:rsidRPr="00A91D60">
        <w:rPr>
          <w:szCs w:val="22"/>
        </w:rPr>
        <w:t>.</w:t>
      </w:r>
    </w:p>
    <w:p w14:paraId="5B462648" w14:textId="77777777" w:rsidR="0073795B" w:rsidRPr="0073795B" w:rsidRDefault="0073795B" w:rsidP="0073795B">
      <w:pPr>
        <w:rPr>
          <w:szCs w:val="22"/>
        </w:rPr>
      </w:pPr>
    </w:p>
    <w:p w14:paraId="42AFE5B0" w14:textId="77777777" w:rsidR="0073795B" w:rsidRPr="0073795B" w:rsidRDefault="0073795B" w:rsidP="0073795B">
      <w:pPr>
        <w:rPr>
          <w:szCs w:val="22"/>
        </w:rPr>
      </w:pPr>
    </w:p>
    <w:p w14:paraId="5D400F25" w14:textId="77777777" w:rsidR="0073795B" w:rsidRPr="0073795B" w:rsidRDefault="0073795B" w:rsidP="0073795B">
      <w:pPr>
        <w:rPr>
          <w:szCs w:val="22"/>
        </w:rPr>
      </w:pPr>
    </w:p>
    <w:p w14:paraId="62AF6AF6" w14:textId="77777777" w:rsidR="0073795B" w:rsidRPr="0073795B" w:rsidRDefault="0073795B" w:rsidP="0073795B">
      <w:pPr>
        <w:rPr>
          <w:szCs w:val="22"/>
        </w:rPr>
      </w:pPr>
    </w:p>
    <w:p w14:paraId="708F74D2" w14:textId="77777777" w:rsidR="0073795B" w:rsidRPr="0073795B" w:rsidRDefault="0073795B" w:rsidP="0073795B">
      <w:pPr>
        <w:rPr>
          <w:szCs w:val="22"/>
        </w:rPr>
      </w:pPr>
    </w:p>
    <w:p w14:paraId="65FF0651" w14:textId="77777777" w:rsidR="0073795B" w:rsidRPr="0073795B" w:rsidRDefault="0073795B" w:rsidP="0073795B">
      <w:pPr>
        <w:rPr>
          <w:szCs w:val="22"/>
        </w:rPr>
      </w:pPr>
    </w:p>
    <w:p w14:paraId="01AA2720" w14:textId="77777777" w:rsidR="0073795B" w:rsidRPr="0073795B" w:rsidRDefault="0073795B" w:rsidP="0073795B">
      <w:pPr>
        <w:rPr>
          <w:szCs w:val="22"/>
        </w:rPr>
      </w:pPr>
    </w:p>
    <w:p w14:paraId="10B4CD18" w14:textId="77777777" w:rsidR="0073795B" w:rsidRPr="0073795B" w:rsidRDefault="0073795B" w:rsidP="0073795B">
      <w:pPr>
        <w:rPr>
          <w:szCs w:val="22"/>
        </w:rPr>
      </w:pPr>
    </w:p>
    <w:p w14:paraId="69508CEB" w14:textId="77777777" w:rsidR="0073795B" w:rsidRPr="0073795B" w:rsidRDefault="0073795B" w:rsidP="0073795B">
      <w:pPr>
        <w:rPr>
          <w:szCs w:val="22"/>
        </w:rPr>
      </w:pPr>
    </w:p>
    <w:p w14:paraId="3C3A7BCE" w14:textId="77777777" w:rsidR="0073795B" w:rsidRPr="0073795B" w:rsidRDefault="0073795B" w:rsidP="0073795B">
      <w:pPr>
        <w:rPr>
          <w:szCs w:val="22"/>
        </w:rPr>
      </w:pPr>
    </w:p>
    <w:p w14:paraId="34907852" w14:textId="77777777" w:rsidR="0073795B" w:rsidRPr="0073795B" w:rsidRDefault="0073795B" w:rsidP="0073795B">
      <w:pPr>
        <w:rPr>
          <w:szCs w:val="22"/>
        </w:rPr>
      </w:pPr>
    </w:p>
    <w:p w14:paraId="22C714F3" w14:textId="77777777" w:rsidR="0073795B" w:rsidRPr="0073795B" w:rsidRDefault="0073795B" w:rsidP="0073795B">
      <w:pPr>
        <w:rPr>
          <w:szCs w:val="22"/>
        </w:rPr>
      </w:pPr>
    </w:p>
    <w:p w14:paraId="7CD1BEB8" w14:textId="77777777" w:rsidR="0073795B" w:rsidRPr="0073795B" w:rsidRDefault="0073795B" w:rsidP="0073795B">
      <w:pPr>
        <w:rPr>
          <w:szCs w:val="22"/>
        </w:rPr>
      </w:pPr>
    </w:p>
    <w:p w14:paraId="18B7E886" w14:textId="77777777" w:rsidR="0073795B" w:rsidRPr="0073795B" w:rsidRDefault="0073795B" w:rsidP="0073795B">
      <w:pPr>
        <w:rPr>
          <w:szCs w:val="22"/>
        </w:rPr>
      </w:pPr>
    </w:p>
    <w:p w14:paraId="1AC8BB29" w14:textId="77777777" w:rsidR="0073795B" w:rsidRPr="0073795B" w:rsidRDefault="0073795B" w:rsidP="0073795B">
      <w:pPr>
        <w:rPr>
          <w:szCs w:val="22"/>
        </w:rPr>
      </w:pPr>
    </w:p>
    <w:p w14:paraId="0045044B" w14:textId="77777777" w:rsidR="0073795B" w:rsidRPr="0073795B" w:rsidRDefault="0073795B" w:rsidP="0073795B">
      <w:pPr>
        <w:rPr>
          <w:szCs w:val="22"/>
        </w:rPr>
      </w:pPr>
    </w:p>
    <w:p w14:paraId="26EC7B64" w14:textId="77777777" w:rsidR="0073795B" w:rsidRPr="0073795B" w:rsidRDefault="0073795B" w:rsidP="0073795B">
      <w:pPr>
        <w:rPr>
          <w:szCs w:val="22"/>
        </w:rPr>
      </w:pPr>
    </w:p>
    <w:p w14:paraId="7E5BF7BA" w14:textId="77777777" w:rsidR="0073795B" w:rsidRPr="0073795B" w:rsidRDefault="0073795B" w:rsidP="0073795B">
      <w:pPr>
        <w:rPr>
          <w:szCs w:val="22"/>
        </w:rPr>
      </w:pPr>
    </w:p>
    <w:p w14:paraId="6B5A95F4" w14:textId="77777777" w:rsidR="0073795B" w:rsidRPr="0073795B" w:rsidRDefault="0073795B" w:rsidP="0073795B">
      <w:pPr>
        <w:rPr>
          <w:szCs w:val="22"/>
        </w:rPr>
      </w:pPr>
    </w:p>
    <w:p w14:paraId="2C7D9F7E" w14:textId="77777777" w:rsidR="0073795B" w:rsidRDefault="0073795B" w:rsidP="0073795B">
      <w:pPr>
        <w:rPr>
          <w:b/>
          <w:bCs/>
          <w:i/>
          <w:iCs/>
          <w:szCs w:val="22"/>
          <w:u w:val="single"/>
        </w:rPr>
      </w:pPr>
    </w:p>
    <w:p w14:paraId="74B7F526" w14:textId="77777777" w:rsidR="0073795B" w:rsidRPr="0073795B" w:rsidRDefault="0073795B" w:rsidP="0073795B">
      <w:pPr>
        <w:rPr>
          <w:szCs w:val="22"/>
        </w:rPr>
      </w:pPr>
    </w:p>
    <w:p w14:paraId="497CA9A2" w14:textId="34F6E4DC" w:rsidR="000E67DF" w:rsidRDefault="002063D7" w:rsidP="008106EF">
      <w:pPr>
        <w:pStyle w:val="Titulocapitulonumerado"/>
        <w:numPr>
          <w:ilvl w:val="0"/>
          <w:numId w:val="19"/>
        </w:numPr>
      </w:pPr>
      <w:bookmarkStart w:id="6" w:name="_Toc157093771"/>
      <w:r>
        <w:lastRenderedPageBreak/>
        <w:t>Bibliografia</w:t>
      </w:r>
      <w:bookmarkEnd w:id="6"/>
    </w:p>
    <w:p w14:paraId="7D2FCDE2" w14:textId="5392B538" w:rsidR="00A91D60" w:rsidRDefault="00000000" w:rsidP="00A91D60">
      <w:pPr>
        <w:pStyle w:val="PargrafodaLista"/>
        <w:numPr>
          <w:ilvl w:val="0"/>
          <w:numId w:val="23"/>
        </w:numPr>
      </w:pPr>
      <w:hyperlink r:id="rId16" w:history="1">
        <w:r w:rsidR="00A91D60" w:rsidRPr="00F43C8F">
          <w:rPr>
            <w:rStyle w:val="Hiperligao"/>
          </w:rPr>
          <w:t>https://chat.openai.com/</w:t>
        </w:r>
      </w:hyperlink>
    </w:p>
    <w:p w14:paraId="576D7287" w14:textId="2D9B1F05" w:rsidR="00A91D60" w:rsidRDefault="00000000" w:rsidP="00A91D60">
      <w:pPr>
        <w:pStyle w:val="PargrafodaLista"/>
        <w:numPr>
          <w:ilvl w:val="0"/>
          <w:numId w:val="23"/>
        </w:numPr>
      </w:pPr>
      <w:hyperlink r:id="rId17" w:history="1">
        <w:r w:rsidR="00A91D60" w:rsidRPr="00F43C8F">
          <w:rPr>
            <w:rStyle w:val="Hiperligao"/>
          </w:rPr>
          <w:t>https://teams.microsoft.com/v2/</w:t>
        </w:r>
      </w:hyperlink>
      <w:r w:rsidR="00A91D60">
        <w:t xml:space="preserve"> </w:t>
      </w:r>
    </w:p>
    <w:p w14:paraId="67C03E9E" w14:textId="7B7538F2" w:rsidR="00A91D60" w:rsidRDefault="00000000" w:rsidP="00A91D60">
      <w:pPr>
        <w:pStyle w:val="PargrafodaLista"/>
        <w:numPr>
          <w:ilvl w:val="0"/>
          <w:numId w:val="23"/>
        </w:numPr>
      </w:pPr>
      <w:hyperlink r:id="rId18" w:history="1">
        <w:r w:rsidR="00A91D60" w:rsidRPr="00F43C8F">
          <w:rPr>
            <w:rStyle w:val="Hiperligao"/>
          </w:rPr>
          <w:t>https://www.canva.com/</w:t>
        </w:r>
      </w:hyperlink>
      <w:r w:rsidR="00A91D60">
        <w:t xml:space="preserve"> </w:t>
      </w:r>
    </w:p>
    <w:p w14:paraId="2860A4DD" w14:textId="0254DFDC" w:rsidR="00A91D60" w:rsidRDefault="00000000" w:rsidP="00A91D60">
      <w:pPr>
        <w:pStyle w:val="PargrafodaLista"/>
        <w:numPr>
          <w:ilvl w:val="0"/>
          <w:numId w:val="23"/>
        </w:numPr>
      </w:pPr>
      <w:hyperlink r:id="rId19" w:history="1">
        <w:r w:rsidR="00A91D60" w:rsidRPr="00F43C8F">
          <w:rPr>
            <w:rStyle w:val="Hiperligao"/>
          </w:rPr>
          <w:t>https://draw.io/</w:t>
        </w:r>
      </w:hyperlink>
    </w:p>
    <w:p w14:paraId="4C959716" w14:textId="6C13A840" w:rsidR="00A91D60" w:rsidRDefault="00000000" w:rsidP="00A91D60">
      <w:pPr>
        <w:pStyle w:val="PargrafodaLista"/>
        <w:numPr>
          <w:ilvl w:val="0"/>
          <w:numId w:val="23"/>
        </w:numPr>
      </w:pPr>
      <w:hyperlink r:id="rId20" w:history="1">
        <w:r w:rsidR="00A91D60" w:rsidRPr="00F43C8F">
          <w:rPr>
            <w:rStyle w:val="Hiperligao"/>
          </w:rPr>
          <w:t>https://youtube.com/</w:t>
        </w:r>
      </w:hyperlink>
      <w:r w:rsidR="00A91D60">
        <w:t xml:space="preserve"> </w:t>
      </w:r>
    </w:p>
    <w:p w14:paraId="7E20B157" w14:textId="70804377" w:rsidR="00A91D60" w:rsidRDefault="00000000" w:rsidP="00A91D60">
      <w:pPr>
        <w:pStyle w:val="PargrafodaLista"/>
        <w:numPr>
          <w:ilvl w:val="0"/>
          <w:numId w:val="23"/>
        </w:numPr>
      </w:pPr>
      <w:hyperlink r:id="rId21" w:history="1">
        <w:r w:rsidR="00A91D60" w:rsidRPr="00F43C8F">
          <w:rPr>
            <w:rStyle w:val="Hiperligao"/>
          </w:rPr>
          <w:t>https://fontawesome.com/</w:t>
        </w:r>
      </w:hyperlink>
      <w:r w:rsidR="00A91D60">
        <w:t xml:space="preserve"> </w:t>
      </w:r>
    </w:p>
    <w:p w14:paraId="1EE95454" w14:textId="11B707F1" w:rsidR="00A91D60" w:rsidRDefault="00000000" w:rsidP="00A91D60">
      <w:pPr>
        <w:pStyle w:val="PargrafodaLista"/>
        <w:numPr>
          <w:ilvl w:val="0"/>
          <w:numId w:val="23"/>
        </w:numPr>
      </w:pPr>
      <w:hyperlink r:id="rId22" w:history="1">
        <w:r w:rsidR="00A91D60" w:rsidRPr="00F43C8F">
          <w:rPr>
            <w:rStyle w:val="Hiperligao"/>
          </w:rPr>
          <w:t>https://getbootstrap.com/</w:t>
        </w:r>
      </w:hyperlink>
    </w:p>
    <w:p w14:paraId="59046E7C" w14:textId="4FD65EDB" w:rsidR="00A91D60" w:rsidRDefault="00000000" w:rsidP="00A91D60">
      <w:pPr>
        <w:pStyle w:val="PargrafodaLista"/>
        <w:numPr>
          <w:ilvl w:val="0"/>
          <w:numId w:val="23"/>
        </w:numPr>
      </w:pPr>
      <w:hyperlink r:id="rId23" w:history="1">
        <w:r w:rsidR="00A91D60" w:rsidRPr="00F43C8F">
          <w:rPr>
            <w:rStyle w:val="Hiperligao"/>
          </w:rPr>
          <w:t>www.w3schools.com</w:t>
        </w:r>
      </w:hyperlink>
      <w:r w:rsidR="00A91D60">
        <w:t xml:space="preserve"> </w:t>
      </w:r>
    </w:p>
    <w:p w14:paraId="751F350A" w14:textId="3F48848A" w:rsidR="00A91D60" w:rsidRDefault="00000000" w:rsidP="00A91D60">
      <w:pPr>
        <w:pStyle w:val="PargrafodaLista"/>
        <w:numPr>
          <w:ilvl w:val="0"/>
          <w:numId w:val="23"/>
        </w:numPr>
      </w:pPr>
      <w:hyperlink r:id="rId24" w:history="1">
        <w:r w:rsidR="00A91D60" w:rsidRPr="00F43C8F">
          <w:rPr>
            <w:rStyle w:val="Hiperligao"/>
          </w:rPr>
          <w:t>https://stackoverflow.com/</w:t>
        </w:r>
      </w:hyperlink>
    </w:p>
    <w:p w14:paraId="4A339182" w14:textId="06FD6231" w:rsidR="00A91D60" w:rsidRDefault="00000000" w:rsidP="00A91D60">
      <w:pPr>
        <w:pStyle w:val="PargrafodaLista"/>
        <w:numPr>
          <w:ilvl w:val="0"/>
          <w:numId w:val="23"/>
        </w:numPr>
      </w:pPr>
      <w:hyperlink r:id="rId25" w:history="1">
        <w:r w:rsidR="00A91D60" w:rsidRPr="00F43C8F">
          <w:rPr>
            <w:rStyle w:val="Hiperligao"/>
          </w:rPr>
          <w:t>https://www.remove.bg/</w:t>
        </w:r>
      </w:hyperlink>
    </w:p>
    <w:p w14:paraId="15560370" w14:textId="77777777" w:rsidR="00A91D60" w:rsidRPr="00A91D60" w:rsidRDefault="00A91D60" w:rsidP="00A91D60">
      <w:pPr>
        <w:pStyle w:val="PargrafodaLista"/>
        <w:ind w:firstLine="0"/>
      </w:pPr>
    </w:p>
    <w:p w14:paraId="4A85C5F1" w14:textId="3F6B5837" w:rsidR="000E67DF" w:rsidRDefault="00E011DA" w:rsidP="008106EF">
      <w:pPr>
        <w:pStyle w:val="Titulocapitulonumerado"/>
        <w:numPr>
          <w:ilvl w:val="0"/>
          <w:numId w:val="19"/>
        </w:numPr>
      </w:pPr>
      <w:bookmarkStart w:id="7" w:name="_Toc157093772"/>
      <w:bookmarkStart w:id="8" w:name="_Toc406843507"/>
      <w:r>
        <w:lastRenderedPageBreak/>
        <w:t>Anexo</w:t>
      </w:r>
      <w:r w:rsidR="00160B19">
        <w:t>s</w:t>
      </w:r>
      <w:bookmarkEnd w:id="7"/>
      <w:r>
        <w:t xml:space="preserve"> </w:t>
      </w:r>
      <w:bookmarkEnd w:id="8"/>
    </w:p>
    <w:p w14:paraId="0FD1CA19" w14:textId="2E1A8E07" w:rsidR="00F92C90" w:rsidRDefault="00923BDB" w:rsidP="00923BDB">
      <w:pPr>
        <w:pStyle w:val="Legenda"/>
        <w:keepNext/>
        <w:ind w:firstLine="0"/>
        <w:jc w:val="center"/>
      </w:pPr>
      <w:r w:rsidRPr="00923BDB">
        <w:rPr>
          <w:noProof/>
        </w:rPr>
        <w:drawing>
          <wp:inline distT="0" distB="0" distL="0" distR="0" wp14:anchorId="4BC76F58" wp14:editId="4D4C1EA9">
            <wp:extent cx="3931920" cy="2211593"/>
            <wp:effectExtent l="0" t="0" r="0" b="0"/>
            <wp:docPr id="130983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32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2812" cy="221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3BDB">
        <w:rPr>
          <w:noProof/>
          <w:szCs w:val="22"/>
        </w:rPr>
        <w:drawing>
          <wp:inline distT="0" distB="0" distL="0" distR="0" wp14:anchorId="48C6DE5F" wp14:editId="5B384194">
            <wp:extent cx="3915186" cy="2202180"/>
            <wp:effectExtent l="0" t="0" r="9525" b="7620"/>
            <wp:docPr id="1062708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08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2772" cy="220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2AD3" w14:textId="07EC2ADF" w:rsidR="000E67DF" w:rsidRDefault="00923BDB" w:rsidP="00923BDB">
      <w:pPr>
        <w:ind w:firstLine="0"/>
        <w:jc w:val="center"/>
        <w:rPr>
          <w:szCs w:val="22"/>
        </w:rPr>
      </w:pPr>
      <w:r w:rsidRPr="00923BDB">
        <w:rPr>
          <w:noProof/>
          <w:szCs w:val="22"/>
        </w:rPr>
        <w:drawing>
          <wp:inline distT="0" distB="0" distL="0" distR="0" wp14:anchorId="71E164D4" wp14:editId="7A4909CA">
            <wp:extent cx="3943875" cy="2217420"/>
            <wp:effectExtent l="0" t="0" r="0" b="0"/>
            <wp:docPr id="13026218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218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7746" cy="221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5C45" w14:textId="77777777" w:rsidR="00923BDB" w:rsidRDefault="00923BDB" w:rsidP="00923BDB">
      <w:pPr>
        <w:ind w:firstLine="0"/>
        <w:jc w:val="center"/>
        <w:rPr>
          <w:szCs w:val="22"/>
        </w:rPr>
      </w:pPr>
    </w:p>
    <w:p w14:paraId="2FE68D8A" w14:textId="77777777" w:rsidR="00923BDB" w:rsidRDefault="00923BDB" w:rsidP="00923BDB">
      <w:pPr>
        <w:ind w:firstLine="0"/>
        <w:jc w:val="center"/>
        <w:rPr>
          <w:szCs w:val="22"/>
        </w:rPr>
      </w:pPr>
    </w:p>
    <w:p w14:paraId="70DEF7CC" w14:textId="77777777" w:rsidR="00923BDB" w:rsidRDefault="00923BDB" w:rsidP="00923BDB">
      <w:pPr>
        <w:ind w:firstLine="0"/>
        <w:jc w:val="center"/>
        <w:rPr>
          <w:szCs w:val="22"/>
        </w:rPr>
      </w:pPr>
    </w:p>
    <w:p w14:paraId="3182086A" w14:textId="0CCCDDDD" w:rsidR="00923BDB" w:rsidRDefault="00923BDB" w:rsidP="00923BDB">
      <w:pPr>
        <w:ind w:firstLine="0"/>
        <w:rPr>
          <w:szCs w:val="22"/>
        </w:rPr>
      </w:pPr>
    </w:p>
    <w:p w14:paraId="4AB4C575" w14:textId="1FD22B38" w:rsidR="00923BDB" w:rsidRDefault="00923BDB" w:rsidP="00923BDB">
      <w:pPr>
        <w:ind w:firstLine="0"/>
        <w:jc w:val="center"/>
        <w:rPr>
          <w:szCs w:val="22"/>
        </w:rPr>
      </w:pPr>
      <w:r>
        <w:rPr>
          <w:noProof/>
        </w:rPr>
        <w:lastRenderedPageBreak/>
        <w:drawing>
          <wp:inline distT="0" distB="0" distL="0" distR="0" wp14:anchorId="5CD0C85A" wp14:editId="55443C0C">
            <wp:extent cx="3962400" cy="2227836"/>
            <wp:effectExtent l="0" t="0" r="0" b="1270"/>
            <wp:docPr id="10866523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523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1586" cy="223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AF84" w14:textId="07D68531" w:rsidR="00923BDB" w:rsidRDefault="00923BDB" w:rsidP="00923BDB">
      <w:pPr>
        <w:ind w:firstLine="0"/>
        <w:jc w:val="center"/>
        <w:rPr>
          <w:szCs w:val="22"/>
        </w:rPr>
      </w:pPr>
      <w:r>
        <w:rPr>
          <w:noProof/>
        </w:rPr>
        <w:drawing>
          <wp:inline distT="0" distB="0" distL="0" distR="0" wp14:anchorId="4BC05994" wp14:editId="5C99A146">
            <wp:extent cx="3992880" cy="2244973"/>
            <wp:effectExtent l="0" t="0" r="7620" b="3175"/>
            <wp:docPr id="9516942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942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4970" cy="225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1A0D" w14:textId="707EE05A" w:rsidR="00923BDB" w:rsidRDefault="00923BDB" w:rsidP="00923BDB">
      <w:pPr>
        <w:ind w:firstLine="0"/>
        <w:jc w:val="center"/>
        <w:rPr>
          <w:szCs w:val="22"/>
        </w:rPr>
      </w:pPr>
      <w:r w:rsidRPr="00923BDB">
        <w:rPr>
          <w:noProof/>
          <w:szCs w:val="22"/>
        </w:rPr>
        <w:drawing>
          <wp:inline distT="0" distB="0" distL="0" distR="0" wp14:anchorId="510330A4" wp14:editId="51BD66D3">
            <wp:extent cx="4000500" cy="2249257"/>
            <wp:effectExtent l="0" t="0" r="0" b="0"/>
            <wp:docPr id="4179942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942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05101" cy="225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96AA" w14:textId="77777777" w:rsidR="00923BDB" w:rsidRPr="00923BDB" w:rsidRDefault="00923BDB" w:rsidP="00923BDB">
      <w:pPr>
        <w:rPr>
          <w:szCs w:val="22"/>
        </w:rPr>
      </w:pPr>
    </w:p>
    <w:p w14:paraId="47E9D1AB" w14:textId="77777777" w:rsidR="00923BDB" w:rsidRDefault="00923BDB" w:rsidP="00923BDB">
      <w:pPr>
        <w:rPr>
          <w:szCs w:val="22"/>
        </w:rPr>
      </w:pPr>
    </w:p>
    <w:p w14:paraId="34E3C771" w14:textId="216715D7" w:rsidR="00923BDB" w:rsidRDefault="00923BDB" w:rsidP="00923BDB">
      <w:pPr>
        <w:tabs>
          <w:tab w:val="left" w:pos="6132"/>
        </w:tabs>
        <w:rPr>
          <w:szCs w:val="22"/>
        </w:rPr>
      </w:pPr>
      <w:r>
        <w:rPr>
          <w:szCs w:val="22"/>
        </w:rPr>
        <w:tab/>
      </w:r>
    </w:p>
    <w:p w14:paraId="27B5400C" w14:textId="77777777" w:rsidR="00923BDB" w:rsidRDefault="00923BDB" w:rsidP="00923BDB">
      <w:pPr>
        <w:tabs>
          <w:tab w:val="left" w:pos="6132"/>
        </w:tabs>
        <w:rPr>
          <w:szCs w:val="22"/>
        </w:rPr>
      </w:pPr>
    </w:p>
    <w:p w14:paraId="5952276E" w14:textId="77777777" w:rsidR="00923BDB" w:rsidRDefault="00923BDB" w:rsidP="00923BDB">
      <w:pPr>
        <w:tabs>
          <w:tab w:val="left" w:pos="6132"/>
        </w:tabs>
        <w:rPr>
          <w:szCs w:val="22"/>
        </w:rPr>
      </w:pPr>
    </w:p>
    <w:p w14:paraId="349F9D66" w14:textId="11F644F4" w:rsidR="00923BDB" w:rsidRDefault="00923BDB" w:rsidP="00923BDB">
      <w:pPr>
        <w:tabs>
          <w:tab w:val="left" w:pos="6132"/>
        </w:tabs>
        <w:jc w:val="center"/>
        <w:rPr>
          <w:szCs w:val="22"/>
        </w:rPr>
      </w:pPr>
      <w:r w:rsidRPr="00923BDB">
        <w:rPr>
          <w:noProof/>
          <w:szCs w:val="22"/>
        </w:rPr>
        <w:lastRenderedPageBreak/>
        <w:drawing>
          <wp:inline distT="0" distB="0" distL="0" distR="0" wp14:anchorId="2FBFFFE9" wp14:editId="14570307">
            <wp:extent cx="4000500" cy="2249258"/>
            <wp:effectExtent l="0" t="0" r="0" b="0"/>
            <wp:docPr id="10347003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003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8882" cy="225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C780" w14:textId="3A8D5791" w:rsidR="00923BDB" w:rsidRDefault="00923BDB" w:rsidP="00923BDB">
      <w:pPr>
        <w:tabs>
          <w:tab w:val="left" w:pos="6132"/>
        </w:tabs>
        <w:jc w:val="center"/>
        <w:rPr>
          <w:szCs w:val="22"/>
        </w:rPr>
      </w:pPr>
      <w:r w:rsidRPr="00923BDB">
        <w:rPr>
          <w:noProof/>
          <w:szCs w:val="22"/>
        </w:rPr>
        <w:drawing>
          <wp:inline distT="0" distB="0" distL="0" distR="0" wp14:anchorId="5B65349C" wp14:editId="7AC47B70">
            <wp:extent cx="3985260" cy="2240688"/>
            <wp:effectExtent l="0" t="0" r="0" b="7620"/>
            <wp:docPr id="21447497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497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0932" cy="22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1CC3" w14:textId="03638D6A" w:rsidR="005A110A" w:rsidRPr="005A110A" w:rsidRDefault="00661F0F" w:rsidP="005A110A">
      <w:pPr>
        <w:jc w:val="center"/>
        <w:rPr>
          <w:szCs w:val="22"/>
        </w:rPr>
      </w:pPr>
      <w:r w:rsidRPr="005A110A">
        <w:rPr>
          <w:noProof/>
          <w:szCs w:val="22"/>
        </w:rPr>
        <w:drawing>
          <wp:inline distT="0" distB="0" distL="0" distR="0" wp14:anchorId="1D34DF2C" wp14:editId="10625AC9">
            <wp:extent cx="3974136" cy="2234433"/>
            <wp:effectExtent l="0" t="0" r="7620" b="0"/>
            <wp:docPr id="17255957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957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3322" cy="224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AE5C" w14:textId="77777777" w:rsidR="005A110A" w:rsidRPr="005A110A" w:rsidRDefault="005A110A" w:rsidP="005A110A">
      <w:pPr>
        <w:rPr>
          <w:szCs w:val="22"/>
        </w:rPr>
      </w:pPr>
    </w:p>
    <w:p w14:paraId="1DE7C3A3" w14:textId="77777777" w:rsidR="005A110A" w:rsidRPr="005A110A" w:rsidRDefault="005A110A" w:rsidP="005A110A">
      <w:pPr>
        <w:rPr>
          <w:szCs w:val="22"/>
        </w:rPr>
      </w:pPr>
    </w:p>
    <w:p w14:paraId="0FF3B4B7" w14:textId="77777777" w:rsidR="005A110A" w:rsidRPr="005A110A" w:rsidRDefault="005A110A" w:rsidP="005A110A">
      <w:pPr>
        <w:rPr>
          <w:szCs w:val="22"/>
        </w:rPr>
      </w:pPr>
    </w:p>
    <w:p w14:paraId="2AC0A982" w14:textId="77777777" w:rsidR="005A110A" w:rsidRPr="005A110A" w:rsidRDefault="005A110A" w:rsidP="005A110A">
      <w:pPr>
        <w:rPr>
          <w:szCs w:val="22"/>
        </w:rPr>
      </w:pPr>
    </w:p>
    <w:p w14:paraId="229667FA" w14:textId="77777777" w:rsidR="005A110A" w:rsidRPr="005A110A" w:rsidRDefault="005A110A" w:rsidP="005A110A">
      <w:pPr>
        <w:rPr>
          <w:szCs w:val="22"/>
        </w:rPr>
      </w:pPr>
    </w:p>
    <w:p w14:paraId="211A052B" w14:textId="5C721A85" w:rsidR="005A110A" w:rsidRDefault="00661F0F" w:rsidP="00661F0F">
      <w:pPr>
        <w:ind w:firstLine="0"/>
        <w:jc w:val="center"/>
        <w:rPr>
          <w:szCs w:val="22"/>
        </w:rPr>
      </w:pPr>
      <w:r w:rsidRPr="00661F0F">
        <w:rPr>
          <w:szCs w:val="22"/>
        </w:rPr>
        <w:lastRenderedPageBreak/>
        <w:drawing>
          <wp:inline distT="0" distB="0" distL="0" distR="0" wp14:anchorId="61FBF40A" wp14:editId="1A184EF8">
            <wp:extent cx="4084089" cy="2296254"/>
            <wp:effectExtent l="0" t="0" r="0" b="8890"/>
            <wp:docPr id="5558277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277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7189" cy="23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4AFC" w14:textId="451118AE" w:rsidR="00661F0F" w:rsidRDefault="00661F0F" w:rsidP="00661F0F">
      <w:pPr>
        <w:ind w:firstLine="0"/>
        <w:jc w:val="center"/>
        <w:rPr>
          <w:szCs w:val="22"/>
        </w:rPr>
      </w:pPr>
      <w:r w:rsidRPr="00661F0F">
        <w:rPr>
          <w:szCs w:val="22"/>
        </w:rPr>
        <w:drawing>
          <wp:inline distT="0" distB="0" distL="0" distR="0" wp14:anchorId="3BEC95EA" wp14:editId="6DFAC497">
            <wp:extent cx="4117340" cy="2314950"/>
            <wp:effectExtent l="0" t="0" r="0" b="9525"/>
            <wp:docPr id="982541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411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28663" cy="232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9178" w14:textId="48A841B2" w:rsidR="005A110A" w:rsidRDefault="005A110A" w:rsidP="005A110A">
      <w:pPr>
        <w:rPr>
          <w:szCs w:val="22"/>
        </w:rPr>
      </w:pPr>
    </w:p>
    <w:p w14:paraId="6B24DDB3" w14:textId="77777777" w:rsidR="005A110A" w:rsidRDefault="005A110A" w:rsidP="005A110A">
      <w:pPr>
        <w:jc w:val="center"/>
        <w:rPr>
          <w:szCs w:val="22"/>
        </w:rPr>
      </w:pPr>
    </w:p>
    <w:p w14:paraId="18D4F965" w14:textId="77777777" w:rsidR="005A110A" w:rsidRDefault="005A110A" w:rsidP="005A110A">
      <w:pPr>
        <w:jc w:val="center"/>
        <w:rPr>
          <w:szCs w:val="22"/>
        </w:rPr>
      </w:pPr>
    </w:p>
    <w:p w14:paraId="196DA03D" w14:textId="77777777" w:rsidR="005A110A" w:rsidRDefault="005A110A" w:rsidP="005A110A">
      <w:pPr>
        <w:jc w:val="center"/>
        <w:rPr>
          <w:szCs w:val="22"/>
        </w:rPr>
      </w:pPr>
    </w:p>
    <w:p w14:paraId="78A39DB1" w14:textId="77777777" w:rsidR="005A110A" w:rsidRDefault="005A110A" w:rsidP="005A110A">
      <w:pPr>
        <w:jc w:val="center"/>
        <w:rPr>
          <w:szCs w:val="22"/>
        </w:rPr>
      </w:pPr>
    </w:p>
    <w:p w14:paraId="7A46B60F" w14:textId="2B9DEBD0" w:rsidR="005A110A" w:rsidRDefault="005A110A" w:rsidP="005A110A">
      <w:pPr>
        <w:jc w:val="center"/>
        <w:rPr>
          <w:szCs w:val="22"/>
        </w:rPr>
      </w:pPr>
    </w:p>
    <w:p w14:paraId="74F52671" w14:textId="77777777" w:rsidR="00661F0F" w:rsidRDefault="00661F0F" w:rsidP="005A110A">
      <w:pPr>
        <w:jc w:val="center"/>
        <w:rPr>
          <w:szCs w:val="22"/>
        </w:rPr>
      </w:pPr>
    </w:p>
    <w:p w14:paraId="0F7DF505" w14:textId="77777777" w:rsidR="00661F0F" w:rsidRDefault="00661F0F" w:rsidP="005A110A">
      <w:pPr>
        <w:jc w:val="center"/>
        <w:rPr>
          <w:szCs w:val="22"/>
        </w:rPr>
      </w:pPr>
    </w:p>
    <w:p w14:paraId="615D2CB5" w14:textId="77777777" w:rsidR="00661F0F" w:rsidRDefault="00661F0F" w:rsidP="005A110A">
      <w:pPr>
        <w:jc w:val="center"/>
        <w:rPr>
          <w:szCs w:val="22"/>
        </w:rPr>
      </w:pPr>
    </w:p>
    <w:p w14:paraId="7C10E289" w14:textId="77777777" w:rsidR="00661F0F" w:rsidRDefault="00661F0F" w:rsidP="005A110A">
      <w:pPr>
        <w:jc w:val="center"/>
        <w:rPr>
          <w:szCs w:val="22"/>
        </w:rPr>
      </w:pPr>
    </w:p>
    <w:p w14:paraId="6E96DE6D" w14:textId="77777777" w:rsidR="00661F0F" w:rsidRDefault="00661F0F" w:rsidP="005A110A">
      <w:pPr>
        <w:jc w:val="center"/>
        <w:rPr>
          <w:szCs w:val="22"/>
        </w:rPr>
      </w:pPr>
    </w:p>
    <w:p w14:paraId="25113893" w14:textId="77777777" w:rsidR="00661F0F" w:rsidRDefault="00661F0F" w:rsidP="005A110A">
      <w:pPr>
        <w:jc w:val="center"/>
        <w:rPr>
          <w:szCs w:val="22"/>
        </w:rPr>
      </w:pPr>
    </w:p>
    <w:p w14:paraId="37CC2D55" w14:textId="736FF368" w:rsidR="00661F0F" w:rsidRDefault="00661F0F" w:rsidP="005A110A">
      <w:pPr>
        <w:jc w:val="center"/>
        <w:rPr>
          <w:szCs w:val="22"/>
        </w:rPr>
      </w:pPr>
      <w:r w:rsidRPr="00661F0F">
        <w:rPr>
          <w:szCs w:val="22"/>
        </w:rPr>
        <w:lastRenderedPageBreak/>
        <w:drawing>
          <wp:inline distT="0" distB="0" distL="0" distR="0" wp14:anchorId="28D9DEC9" wp14:editId="7CFF8638">
            <wp:extent cx="4114800" cy="2313522"/>
            <wp:effectExtent l="0" t="0" r="0" b="0"/>
            <wp:docPr id="9204850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850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8651" cy="2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5359" w14:textId="5F5123FB" w:rsidR="00661F0F" w:rsidRPr="005A110A" w:rsidRDefault="00661F0F" w:rsidP="005A110A">
      <w:pPr>
        <w:jc w:val="center"/>
        <w:rPr>
          <w:szCs w:val="22"/>
        </w:rPr>
      </w:pPr>
      <w:r w:rsidRPr="00661F0F">
        <w:rPr>
          <w:szCs w:val="22"/>
        </w:rPr>
        <w:drawing>
          <wp:inline distT="0" distB="0" distL="0" distR="0" wp14:anchorId="46DE2BA0" wp14:editId="1BD25FA5">
            <wp:extent cx="4160720" cy="2339340"/>
            <wp:effectExtent l="0" t="0" r="0" b="3810"/>
            <wp:docPr id="16350641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641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4004" cy="234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1F0F" w:rsidRPr="005A110A" w:rsidSect="00F6465B">
      <w:headerReference w:type="default" r:id="rId39"/>
      <w:footerReference w:type="default" r:id="rId40"/>
      <w:headerReference w:type="first" r:id="rId41"/>
      <w:footerReference w:type="first" r:id="rId42"/>
      <w:pgSz w:w="11907" w:h="16840" w:code="9"/>
      <w:pgMar w:top="1418" w:right="1418" w:bottom="1134" w:left="1701" w:header="737" w:footer="737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52960F" w14:textId="77777777" w:rsidR="00FA0265" w:rsidRDefault="00FA0265">
      <w:r>
        <w:separator/>
      </w:r>
    </w:p>
  </w:endnote>
  <w:endnote w:type="continuationSeparator" w:id="0">
    <w:p w14:paraId="384201B0" w14:textId="77777777" w:rsidR="00FA0265" w:rsidRDefault="00FA02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DF96E9" w14:textId="3220D903" w:rsidR="00E011DA" w:rsidRDefault="007C2607" w:rsidP="00102781">
    <w:pPr>
      <w:pStyle w:val="Rodap"/>
      <w:tabs>
        <w:tab w:val="center" w:pos="4820"/>
        <w:tab w:val="right" w:pos="8789"/>
      </w:tabs>
      <w:rPr>
        <w:i/>
        <w:noProof/>
        <w:sz w:val="16"/>
      </w:rPr>
    </w:pPr>
    <w:r>
      <w:rPr>
        <w:sz w:val="16"/>
        <w:szCs w:val="16"/>
      </w:rPr>
      <w:t>Rodrigo Germino</w:t>
    </w:r>
    <w:r w:rsidR="002046BD">
      <w:tab/>
    </w:r>
    <w:r w:rsidR="00E011DA">
      <w:rPr>
        <w:rFonts w:ascii="Times New Roman" w:hAnsi="Times New Roman"/>
      </w:rPr>
      <w:tab/>
    </w:r>
    <w:r w:rsidR="0087131C" w:rsidRPr="0087131C">
      <w:rPr>
        <w:i/>
        <w:sz w:val="16"/>
      </w:rPr>
      <w:t xml:space="preserve">Página </w:t>
    </w:r>
    <w:r w:rsidR="00E011DA" w:rsidRPr="0087131C">
      <w:rPr>
        <w:i/>
        <w:sz w:val="16"/>
      </w:rPr>
      <w:fldChar w:fldCharType="begin"/>
    </w:r>
    <w:r w:rsidR="00E011DA" w:rsidRPr="0087131C">
      <w:rPr>
        <w:i/>
        <w:sz w:val="16"/>
      </w:rPr>
      <w:instrText xml:space="preserve"> PAGE </w:instrText>
    </w:r>
    <w:r w:rsidR="00E011DA" w:rsidRPr="0087131C">
      <w:rPr>
        <w:i/>
        <w:sz w:val="16"/>
      </w:rPr>
      <w:fldChar w:fldCharType="separate"/>
    </w:r>
    <w:r w:rsidR="00BF12E8">
      <w:rPr>
        <w:i/>
        <w:noProof/>
        <w:sz w:val="16"/>
      </w:rPr>
      <w:t>13</w:t>
    </w:r>
    <w:r w:rsidR="00E011DA" w:rsidRPr="0087131C">
      <w:rPr>
        <w:i/>
        <w:sz w:val="16"/>
      </w:rPr>
      <w:fldChar w:fldCharType="end"/>
    </w:r>
    <w:r w:rsidR="0087131C" w:rsidRPr="0087131C">
      <w:rPr>
        <w:i/>
        <w:sz w:val="16"/>
      </w:rPr>
      <w:t xml:space="preserve"> de </w:t>
    </w:r>
    <w:fldSimple w:instr=" NUMPAGES   \* MERGEFORMAT ">
      <w:r w:rsidR="00BF12E8">
        <w:rPr>
          <w:i/>
          <w:noProof/>
          <w:sz w:val="16"/>
        </w:rPr>
        <w:t>13</w:t>
      </w:r>
    </w:fldSimple>
  </w:p>
  <w:p w14:paraId="78AA98F8" w14:textId="6BFA128A" w:rsidR="00102781" w:rsidRDefault="00102781" w:rsidP="00102781">
    <w:pPr>
      <w:pStyle w:val="Rodap"/>
      <w:tabs>
        <w:tab w:val="center" w:pos="4820"/>
        <w:tab w:val="right" w:pos="8789"/>
      </w:tabs>
      <w:rPr>
        <w:rFonts w:ascii="Times New Roman" w:hAnsi="Times New Roman"/>
      </w:rPr>
    </w:pPr>
    <w:r>
      <w:rPr>
        <w:rFonts w:ascii="Times New Roman" w:hAnsi="Times New Roman"/>
      </w:rPr>
      <w:tab/>
    </w:r>
    <w:r>
      <w:rPr>
        <w:noProof/>
      </w:rPr>
      <w:drawing>
        <wp:inline distT="0" distB="0" distL="0" distR="0" wp14:anchorId="0688D16E" wp14:editId="14B2560F">
          <wp:extent cx="2204085" cy="362968"/>
          <wp:effectExtent l="0" t="0" r="5715" b="0"/>
          <wp:docPr id="2121600614" name="Imagem 21216006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43111" cy="36939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B9E245" w14:textId="45B593AE" w:rsidR="005A7B15" w:rsidRPr="005A7B15" w:rsidRDefault="00102781" w:rsidP="00102781">
    <w:pPr>
      <w:pBdr>
        <w:top w:val="single" w:sz="4" w:space="1" w:color="auto"/>
      </w:pBdr>
      <w:spacing w:before="0" w:after="0" w:line="240" w:lineRule="auto"/>
      <w:jc w:val="center"/>
      <w:rPr>
        <w:b/>
        <w:bCs/>
      </w:rPr>
    </w:pPr>
    <w:r>
      <w:rPr>
        <w:noProof/>
      </w:rPr>
      <w:drawing>
        <wp:inline distT="0" distB="0" distL="0" distR="0" wp14:anchorId="61EF674E" wp14:editId="01FB3DD1">
          <wp:extent cx="2730033" cy="449580"/>
          <wp:effectExtent l="0" t="0" r="0" b="7620"/>
          <wp:docPr id="2092310856" name="Imagem 209231085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732582" cy="4500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EF8668" w14:textId="77777777" w:rsidR="00FA0265" w:rsidRDefault="00FA0265">
      <w:r>
        <w:separator/>
      </w:r>
    </w:p>
  </w:footnote>
  <w:footnote w:type="continuationSeparator" w:id="0">
    <w:p w14:paraId="197A9131" w14:textId="77777777" w:rsidR="00FA0265" w:rsidRDefault="00FA02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36F460" w14:textId="17677311" w:rsidR="00EB2207" w:rsidRPr="00EB2207" w:rsidRDefault="00BA1660" w:rsidP="00BA1660">
    <w:pPr>
      <w:pStyle w:val="Cabealho"/>
      <w:pBdr>
        <w:bottom w:val="single" w:sz="4" w:space="1" w:color="auto"/>
      </w:pBdr>
      <w:tabs>
        <w:tab w:val="clear" w:pos="4419"/>
        <w:tab w:val="clear" w:pos="8838"/>
        <w:tab w:val="center" w:pos="4820"/>
        <w:tab w:val="right" w:pos="9639"/>
      </w:tabs>
      <w:spacing w:before="0" w:after="0" w:line="240" w:lineRule="auto"/>
      <w:ind w:firstLine="0"/>
      <w:jc w:val="center"/>
      <w:rPr>
        <w:sz w:val="16"/>
      </w:rPr>
    </w:pPr>
    <w:r w:rsidRPr="002C4A1B">
      <w:rPr>
        <w:rFonts w:asciiTheme="minorHAnsi" w:hAnsiTheme="minorHAnsi" w:cstheme="minorHAnsi"/>
      </w:rPr>
      <w:t xml:space="preserve">Relatório da </w:t>
    </w:r>
    <w:r w:rsidR="0073795B">
      <w:rPr>
        <w:rFonts w:asciiTheme="minorHAnsi" w:hAnsiTheme="minorHAnsi" w:cstheme="minorHAnsi"/>
      </w:rPr>
      <w:t>Prova de Aptidão Profissional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8789" w:type="dxa"/>
      <w:tblBorders>
        <w:bottom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2376"/>
      <w:gridCol w:w="3011"/>
      <w:gridCol w:w="3402"/>
    </w:tblGrid>
    <w:tr w:rsidR="00CD6624" w:rsidRPr="0019762A" w14:paraId="284600F3" w14:textId="77777777" w:rsidTr="00641488">
      <w:trPr>
        <w:trHeight w:val="1683"/>
      </w:trPr>
      <w:tc>
        <w:tcPr>
          <w:tcW w:w="2376" w:type="dxa"/>
          <w:vAlign w:val="center"/>
        </w:tcPr>
        <w:p w14:paraId="140C50B2" w14:textId="4690EB9B" w:rsidR="00CD6624" w:rsidRPr="0019762A" w:rsidRDefault="00641488" w:rsidP="00CD6624">
          <w:pPr>
            <w:spacing w:after="0" w:line="240" w:lineRule="auto"/>
            <w:ind w:firstLine="0"/>
            <w:jc w:val="left"/>
            <w:rPr>
              <w:rFonts w:ascii="Times New Roman" w:hAnsi="Times New Roman"/>
            </w:rPr>
          </w:pPr>
          <w:r>
            <w:rPr>
              <w:rFonts w:ascii="Times New Roman" w:hAnsi="Times New Roman"/>
              <w:noProof/>
            </w:rPr>
            <w:drawing>
              <wp:inline distT="0" distB="0" distL="0" distR="0" wp14:anchorId="40AB77A5" wp14:editId="01B0F783">
                <wp:extent cx="914402" cy="1002794"/>
                <wp:effectExtent l="0" t="0" r="0" b="6985"/>
                <wp:docPr id="197742178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742178" name="Imagem 197742178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2" cy="10027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11" w:type="dxa"/>
          <w:vAlign w:val="center"/>
        </w:tcPr>
        <w:p w14:paraId="54B9EDFE" w14:textId="00F87196" w:rsidR="00CD6624" w:rsidRPr="0019762A" w:rsidRDefault="00CD6624" w:rsidP="00CD6624">
          <w:pPr>
            <w:spacing w:after="0"/>
            <w:jc w:val="center"/>
            <w:rPr>
              <w:rFonts w:ascii="Times New Roman" w:hAnsi="Times New Roman"/>
              <w:sz w:val="20"/>
            </w:rPr>
          </w:pPr>
        </w:p>
      </w:tc>
      <w:tc>
        <w:tcPr>
          <w:tcW w:w="3402" w:type="dxa"/>
          <w:vAlign w:val="center"/>
        </w:tcPr>
        <w:p w14:paraId="7BEC0342" w14:textId="3DBB474D" w:rsidR="00CD6624" w:rsidRPr="0019762A" w:rsidRDefault="00641488" w:rsidP="00CD6624">
          <w:pPr>
            <w:spacing w:after="0" w:line="240" w:lineRule="auto"/>
            <w:ind w:firstLine="0"/>
            <w:jc w:val="center"/>
            <w:rPr>
              <w:rFonts w:ascii="Times New Roman" w:hAnsi="Times New Roman"/>
              <w:b/>
              <w:sz w:val="32"/>
              <w:szCs w:val="24"/>
            </w:rPr>
          </w:pPr>
          <w:r>
            <w:rPr>
              <w:rFonts w:ascii="Times New Roman" w:hAnsi="Times New Roman"/>
              <w:b/>
              <w:noProof/>
              <w:sz w:val="32"/>
              <w:szCs w:val="24"/>
            </w:rPr>
            <w:drawing>
              <wp:inline distT="0" distB="0" distL="0" distR="0" wp14:anchorId="54AB3913" wp14:editId="0D59789D">
                <wp:extent cx="1852930" cy="235745"/>
                <wp:effectExtent l="0" t="0" r="0" b="0"/>
                <wp:docPr id="1658730530" name="Imagem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8730530" name="Imagem 1658730530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7825" cy="24145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61F809C0" w14:textId="77777777" w:rsidR="00CD6624" w:rsidRDefault="00CD6624" w:rsidP="00102781">
    <w:pPr>
      <w:pStyle w:val="Cabealho"/>
      <w:spacing w:before="0" w:after="0" w:line="240" w:lineRule="auto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321998"/>
    <w:multiLevelType w:val="singleLevel"/>
    <w:tmpl w:val="3DD6ACFC"/>
    <w:lvl w:ilvl="0">
      <w:start w:val="1"/>
      <w:numFmt w:val="bullet"/>
      <w:pStyle w:val="listapontosgrande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A104A9E"/>
    <w:multiLevelType w:val="hybridMultilevel"/>
    <w:tmpl w:val="E19834D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D924DD"/>
    <w:multiLevelType w:val="multilevel"/>
    <w:tmpl w:val="B54A48B0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  <w:b w:val="0"/>
      </w:rPr>
    </w:lvl>
    <w:lvl w:ilvl="1">
      <w:start w:val="4"/>
      <w:numFmt w:val="decimal"/>
      <w:lvlText w:val="%1.%2"/>
      <w:lvlJc w:val="left"/>
      <w:pPr>
        <w:ind w:left="840" w:hanging="480"/>
      </w:pPr>
      <w:rPr>
        <w:rFonts w:hint="default"/>
        <w:b w:val="0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 w:val="0"/>
      </w:rPr>
    </w:lvl>
  </w:abstractNum>
  <w:abstractNum w:abstractNumId="3" w15:restartNumberingAfterBreak="0">
    <w:nsid w:val="0C9729E2"/>
    <w:multiLevelType w:val="hybridMultilevel"/>
    <w:tmpl w:val="EFFC4C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F46F37"/>
    <w:multiLevelType w:val="hybridMultilevel"/>
    <w:tmpl w:val="BBF2AE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4A655D"/>
    <w:multiLevelType w:val="hybridMultilevel"/>
    <w:tmpl w:val="6C7413B0"/>
    <w:lvl w:ilvl="0" w:tplc="2E76E17A">
      <w:start w:val="1"/>
      <w:numFmt w:val="decimal"/>
      <w:pStyle w:val="Titulocapitulonumerado"/>
      <w:lvlText w:val="%1 -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tabs>
          <w:tab w:val="num" w:pos="1504"/>
        </w:tabs>
        <w:ind w:left="1504" w:hanging="360"/>
      </w:pPr>
    </w:lvl>
    <w:lvl w:ilvl="2" w:tplc="0816001B" w:tentative="1">
      <w:start w:val="1"/>
      <w:numFmt w:val="lowerRoman"/>
      <w:lvlText w:val="%3."/>
      <w:lvlJc w:val="right"/>
      <w:pPr>
        <w:tabs>
          <w:tab w:val="num" w:pos="2224"/>
        </w:tabs>
        <w:ind w:left="2224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2944"/>
        </w:tabs>
        <w:ind w:left="2944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3664"/>
        </w:tabs>
        <w:ind w:left="3664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384"/>
        </w:tabs>
        <w:ind w:left="4384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104"/>
        </w:tabs>
        <w:ind w:left="5104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5824"/>
        </w:tabs>
        <w:ind w:left="5824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6544"/>
        </w:tabs>
        <w:ind w:left="6544" w:hanging="180"/>
      </w:pPr>
    </w:lvl>
  </w:abstractNum>
  <w:abstractNum w:abstractNumId="6" w15:restartNumberingAfterBreak="0">
    <w:nsid w:val="1F4608FD"/>
    <w:multiLevelType w:val="hybridMultilevel"/>
    <w:tmpl w:val="EE00260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ED5153"/>
    <w:multiLevelType w:val="hybridMultilevel"/>
    <w:tmpl w:val="6422EE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C731BF"/>
    <w:multiLevelType w:val="multilevel"/>
    <w:tmpl w:val="4922250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5FA2B13"/>
    <w:multiLevelType w:val="singleLevel"/>
    <w:tmpl w:val="F84AC792"/>
    <w:lvl w:ilvl="0">
      <w:start w:val="1"/>
      <w:numFmt w:val="decimal"/>
      <w:pStyle w:val="listaNumerada"/>
      <w:lvlText w:val="%1."/>
      <w:lvlJc w:val="left"/>
      <w:pPr>
        <w:tabs>
          <w:tab w:val="num" w:pos="927"/>
        </w:tabs>
        <w:ind w:left="850" w:hanging="283"/>
      </w:pPr>
    </w:lvl>
  </w:abstractNum>
  <w:abstractNum w:abstractNumId="10" w15:restartNumberingAfterBreak="0">
    <w:nsid w:val="59DD397F"/>
    <w:multiLevelType w:val="singleLevel"/>
    <w:tmpl w:val="005E7EDE"/>
    <w:lvl w:ilvl="0">
      <w:start w:val="1"/>
      <w:numFmt w:val="bullet"/>
      <w:pStyle w:val="listapontospequenos"/>
      <w:lvlText w:val="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5D281E7B"/>
    <w:multiLevelType w:val="hybridMultilevel"/>
    <w:tmpl w:val="1C46290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EA34D8B"/>
    <w:multiLevelType w:val="hybridMultilevel"/>
    <w:tmpl w:val="CD34F136"/>
    <w:lvl w:ilvl="0" w:tplc="5E00C2BA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13" w15:restartNumberingAfterBreak="0">
    <w:nsid w:val="63382032"/>
    <w:multiLevelType w:val="hybridMultilevel"/>
    <w:tmpl w:val="9F4001CA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685B375D"/>
    <w:multiLevelType w:val="hybridMultilevel"/>
    <w:tmpl w:val="4AE6EED2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8FE18A1"/>
    <w:multiLevelType w:val="singleLevel"/>
    <w:tmpl w:val="DCA2C60C"/>
    <w:lvl w:ilvl="0">
      <w:start w:val="1"/>
      <w:numFmt w:val="bullet"/>
      <w:pStyle w:val="listapontosmdio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</w:rPr>
    </w:lvl>
  </w:abstractNum>
  <w:abstractNum w:abstractNumId="16" w15:restartNumberingAfterBreak="0">
    <w:nsid w:val="6A64522D"/>
    <w:multiLevelType w:val="hybridMultilevel"/>
    <w:tmpl w:val="EE0026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2E0528"/>
    <w:multiLevelType w:val="hybridMultilevel"/>
    <w:tmpl w:val="E650393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6260374">
    <w:abstractNumId w:val="0"/>
  </w:num>
  <w:num w:numId="2" w16cid:durableId="84769440">
    <w:abstractNumId w:val="10"/>
  </w:num>
  <w:num w:numId="3" w16cid:durableId="889993554">
    <w:abstractNumId w:val="15"/>
  </w:num>
  <w:num w:numId="4" w16cid:durableId="1517424043">
    <w:abstractNumId w:val="9"/>
  </w:num>
  <w:num w:numId="5" w16cid:durableId="861863949">
    <w:abstractNumId w:val="5"/>
  </w:num>
  <w:num w:numId="6" w16cid:durableId="651561360">
    <w:abstractNumId w:val="12"/>
  </w:num>
  <w:num w:numId="7" w16cid:durableId="1854219260">
    <w:abstractNumId w:val="5"/>
  </w:num>
  <w:num w:numId="8" w16cid:durableId="1364942526">
    <w:abstractNumId w:val="5"/>
  </w:num>
  <w:num w:numId="9" w16cid:durableId="50467352">
    <w:abstractNumId w:val="5"/>
  </w:num>
  <w:num w:numId="10" w16cid:durableId="1671567211">
    <w:abstractNumId w:val="5"/>
  </w:num>
  <w:num w:numId="11" w16cid:durableId="291716785">
    <w:abstractNumId w:val="5"/>
  </w:num>
  <w:num w:numId="12" w16cid:durableId="929508236">
    <w:abstractNumId w:val="5"/>
  </w:num>
  <w:num w:numId="13" w16cid:durableId="1668705812">
    <w:abstractNumId w:val="7"/>
  </w:num>
  <w:num w:numId="14" w16cid:durableId="919144522">
    <w:abstractNumId w:val="6"/>
  </w:num>
  <w:num w:numId="15" w16cid:durableId="1581866199">
    <w:abstractNumId w:val="14"/>
  </w:num>
  <w:num w:numId="16" w16cid:durableId="2102682762">
    <w:abstractNumId w:val="11"/>
  </w:num>
  <w:num w:numId="17" w16cid:durableId="2070836257">
    <w:abstractNumId w:val="17"/>
  </w:num>
  <w:num w:numId="18" w16cid:durableId="1802767307">
    <w:abstractNumId w:val="4"/>
  </w:num>
  <w:num w:numId="19" w16cid:durableId="1290940553">
    <w:abstractNumId w:val="16"/>
  </w:num>
  <w:num w:numId="20" w16cid:durableId="1433428063">
    <w:abstractNumId w:val="1"/>
  </w:num>
  <w:num w:numId="21" w16cid:durableId="1599831750">
    <w:abstractNumId w:val="8"/>
  </w:num>
  <w:num w:numId="22" w16cid:durableId="876087825">
    <w:abstractNumId w:val="13"/>
  </w:num>
  <w:num w:numId="23" w16cid:durableId="672877709">
    <w:abstractNumId w:val="3"/>
  </w:num>
  <w:num w:numId="24" w16cid:durableId="173874727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2045399532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567"/>
  <w:hyphenationZone w:val="425"/>
  <w:doNotHyphenateCaps/>
  <w:drawingGridHorizontalSpacing w:val="110"/>
  <w:drawingGridVerticalSpacing w:val="0"/>
  <w:displayHorizontalDrawingGridEvery w:val="0"/>
  <w:displayVerticalDrawingGridEvery w:val="0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E1C"/>
    <w:rsid w:val="000A1B36"/>
    <w:rsid w:val="000A2C43"/>
    <w:rsid w:val="000B45DD"/>
    <w:rsid w:val="000E67DF"/>
    <w:rsid w:val="00101460"/>
    <w:rsid w:val="00102781"/>
    <w:rsid w:val="00160B19"/>
    <w:rsid w:val="001D0F10"/>
    <w:rsid w:val="001D1D85"/>
    <w:rsid w:val="001D1E18"/>
    <w:rsid w:val="001E1B2C"/>
    <w:rsid w:val="001E3692"/>
    <w:rsid w:val="001F0647"/>
    <w:rsid w:val="002046BD"/>
    <w:rsid w:val="00205422"/>
    <w:rsid w:val="002063D7"/>
    <w:rsid w:val="0024220F"/>
    <w:rsid w:val="00244B07"/>
    <w:rsid w:val="00267C73"/>
    <w:rsid w:val="002909AF"/>
    <w:rsid w:val="0029716B"/>
    <w:rsid w:val="002B7676"/>
    <w:rsid w:val="002E6BEB"/>
    <w:rsid w:val="00304CFD"/>
    <w:rsid w:val="003227B1"/>
    <w:rsid w:val="0033510F"/>
    <w:rsid w:val="00362807"/>
    <w:rsid w:val="003757AE"/>
    <w:rsid w:val="00386478"/>
    <w:rsid w:val="004025EC"/>
    <w:rsid w:val="004366E1"/>
    <w:rsid w:val="00454EE3"/>
    <w:rsid w:val="00462429"/>
    <w:rsid w:val="004676BD"/>
    <w:rsid w:val="00470E4E"/>
    <w:rsid w:val="004D2EEA"/>
    <w:rsid w:val="004D6EEB"/>
    <w:rsid w:val="004E1B4F"/>
    <w:rsid w:val="004E3353"/>
    <w:rsid w:val="004F662F"/>
    <w:rsid w:val="0052790B"/>
    <w:rsid w:val="00552742"/>
    <w:rsid w:val="005A110A"/>
    <w:rsid w:val="005A7B15"/>
    <w:rsid w:val="005C5F62"/>
    <w:rsid w:val="005E47B1"/>
    <w:rsid w:val="00603ED7"/>
    <w:rsid w:val="00617666"/>
    <w:rsid w:val="00623548"/>
    <w:rsid w:val="00641488"/>
    <w:rsid w:val="00644948"/>
    <w:rsid w:val="00647260"/>
    <w:rsid w:val="00661F0F"/>
    <w:rsid w:val="00673883"/>
    <w:rsid w:val="006B2F1C"/>
    <w:rsid w:val="006B44CC"/>
    <w:rsid w:val="006E53D8"/>
    <w:rsid w:val="00710747"/>
    <w:rsid w:val="00716993"/>
    <w:rsid w:val="0073795B"/>
    <w:rsid w:val="0075027D"/>
    <w:rsid w:val="00756A4F"/>
    <w:rsid w:val="007B4A6A"/>
    <w:rsid w:val="007C2607"/>
    <w:rsid w:val="008106EF"/>
    <w:rsid w:val="00830957"/>
    <w:rsid w:val="00850CA7"/>
    <w:rsid w:val="0087131C"/>
    <w:rsid w:val="00881B02"/>
    <w:rsid w:val="00896487"/>
    <w:rsid w:val="008A0807"/>
    <w:rsid w:val="008D661A"/>
    <w:rsid w:val="00923BDB"/>
    <w:rsid w:val="00924886"/>
    <w:rsid w:val="00924E1C"/>
    <w:rsid w:val="00956909"/>
    <w:rsid w:val="009712FB"/>
    <w:rsid w:val="009B4CC1"/>
    <w:rsid w:val="009F0DFA"/>
    <w:rsid w:val="00A01E90"/>
    <w:rsid w:val="00A41B4A"/>
    <w:rsid w:val="00A91D60"/>
    <w:rsid w:val="00AA7362"/>
    <w:rsid w:val="00AD16B0"/>
    <w:rsid w:val="00B27385"/>
    <w:rsid w:val="00B32866"/>
    <w:rsid w:val="00B555ED"/>
    <w:rsid w:val="00B71A7E"/>
    <w:rsid w:val="00BA1660"/>
    <w:rsid w:val="00BA280B"/>
    <w:rsid w:val="00BF12E8"/>
    <w:rsid w:val="00C06BD1"/>
    <w:rsid w:val="00C6722B"/>
    <w:rsid w:val="00CA7290"/>
    <w:rsid w:val="00CB787E"/>
    <w:rsid w:val="00CD6624"/>
    <w:rsid w:val="00CE56F4"/>
    <w:rsid w:val="00D10279"/>
    <w:rsid w:val="00D17F46"/>
    <w:rsid w:val="00D25E6A"/>
    <w:rsid w:val="00D31184"/>
    <w:rsid w:val="00D632CC"/>
    <w:rsid w:val="00D806D0"/>
    <w:rsid w:val="00D95333"/>
    <w:rsid w:val="00E011DA"/>
    <w:rsid w:val="00E45C11"/>
    <w:rsid w:val="00E734E7"/>
    <w:rsid w:val="00EB2207"/>
    <w:rsid w:val="00EF0451"/>
    <w:rsid w:val="00F42B44"/>
    <w:rsid w:val="00F6465B"/>
    <w:rsid w:val="00F92C90"/>
    <w:rsid w:val="00FA0265"/>
    <w:rsid w:val="00FB4FCA"/>
    <w:rsid w:val="00FD2B94"/>
    <w:rsid w:val="00FD6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5562AC62"/>
  <w15:docId w15:val="{0C090EE3-ED29-4CF2-A6FA-B2778B4F4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pt-PT" w:eastAsia="pt-PT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734E7"/>
    <w:pPr>
      <w:spacing w:before="120" w:after="120" w:line="360" w:lineRule="auto"/>
      <w:ind w:firstLine="567"/>
      <w:jc w:val="both"/>
    </w:pPr>
    <w:rPr>
      <w:rFonts w:ascii="Arial" w:hAnsi="Arial"/>
      <w:sz w:val="22"/>
    </w:rPr>
  </w:style>
  <w:style w:type="paragraph" w:styleId="Ttulo1">
    <w:name w:val="heading 1"/>
    <w:basedOn w:val="Normal"/>
    <w:next w:val="Normal"/>
    <w:qFormat/>
    <w:pPr>
      <w:keepNext/>
      <w:spacing w:before="240" w:after="60"/>
      <w:outlineLvl w:val="0"/>
    </w:pPr>
    <w:rPr>
      <w:b/>
      <w:kern w:val="28"/>
      <w:sz w:val="24"/>
    </w:rPr>
  </w:style>
  <w:style w:type="paragraph" w:styleId="Ttulo2">
    <w:name w:val="heading 2"/>
    <w:basedOn w:val="Normal"/>
    <w:next w:val="Normal"/>
    <w:qFormat/>
    <w:pPr>
      <w:keepNext/>
      <w:spacing w:before="240" w:after="60"/>
      <w:outlineLvl w:val="1"/>
    </w:pPr>
    <w:rPr>
      <w:b/>
      <w:i/>
      <w:sz w:val="24"/>
    </w:rPr>
  </w:style>
  <w:style w:type="paragraph" w:styleId="Ttulo3">
    <w:name w:val="heading 3"/>
    <w:basedOn w:val="Normal"/>
    <w:next w:val="Normal"/>
    <w:qFormat/>
    <w:pPr>
      <w:keepNext/>
      <w:outlineLvl w:val="2"/>
    </w:pPr>
    <w:rPr>
      <w:b/>
    </w:rPr>
  </w:style>
  <w:style w:type="paragraph" w:styleId="Ttulo4">
    <w:name w:val="heading 4"/>
    <w:basedOn w:val="Normal"/>
    <w:next w:val="Normal"/>
    <w:qFormat/>
    <w:pPr>
      <w:keepNext/>
      <w:spacing w:before="0" w:after="0"/>
      <w:ind w:firstLine="0"/>
      <w:outlineLvl w:val="3"/>
    </w:pPr>
    <w:rPr>
      <w:b/>
      <w:sz w:val="24"/>
    </w:rPr>
  </w:style>
  <w:style w:type="paragraph" w:styleId="Ttulo5">
    <w:name w:val="heading 5"/>
    <w:basedOn w:val="Normal"/>
    <w:next w:val="Normal"/>
    <w:qFormat/>
    <w:pPr>
      <w:keepNext/>
      <w:spacing w:before="0" w:after="0"/>
      <w:ind w:firstLine="0"/>
      <w:outlineLvl w:val="4"/>
    </w:pPr>
    <w:rPr>
      <w:b/>
    </w:rPr>
  </w:style>
  <w:style w:type="paragraph" w:styleId="Ttulo6">
    <w:name w:val="heading 6"/>
    <w:basedOn w:val="Normal"/>
    <w:next w:val="Normal"/>
    <w:qFormat/>
    <w:pPr>
      <w:keepNext/>
      <w:spacing w:before="480" w:after="480" w:line="240" w:lineRule="auto"/>
      <w:ind w:firstLine="0"/>
      <w:jc w:val="center"/>
      <w:outlineLvl w:val="5"/>
    </w:pPr>
    <w:rPr>
      <w:b/>
      <w:sz w:val="28"/>
    </w:rPr>
  </w:style>
  <w:style w:type="paragraph" w:styleId="Ttulo7">
    <w:name w:val="heading 7"/>
    <w:basedOn w:val="Normal"/>
    <w:next w:val="Normal"/>
    <w:qFormat/>
    <w:pPr>
      <w:keepNext/>
      <w:spacing w:before="1320" w:after="480" w:line="240" w:lineRule="auto"/>
      <w:ind w:firstLine="0"/>
      <w:jc w:val="right"/>
      <w:outlineLvl w:val="6"/>
    </w:pPr>
    <w:rPr>
      <w:b/>
      <w:sz w:val="28"/>
    </w:rPr>
  </w:style>
  <w:style w:type="paragraph" w:styleId="Ttulo8">
    <w:name w:val="heading 8"/>
    <w:basedOn w:val="Normal"/>
    <w:next w:val="Normal"/>
    <w:qFormat/>
    <w:pPr>
      <w:keepNext/>
      <w:outlineLvl w:val="7"/>
    </w:pPr>
    <w:rPr>
      <w:i/>
    </w:rPr>
  </w:style>
  <w:style w:type="paragraph" w:styleId="Ttulo9">
    <w:name w:val="heading 9"/>
    <w:basedOn w:val="Normal"/>
    <w:next w:val="Normal"/>
    <w:qFormat/>
    <w:pPr>
      <w:keepNext/>
      <w:jc w:val="center"/>
      <w:outlineLvl w:val="8"/>
    </w:pPr>
    <w:rPr>
      <w:b/>
      <w:bCs/>
      <w:w w:val="150"/>
      <w:sz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pPr>
      <w:tabs>
        <w:tab w:val="center" w:pos="4419"/>
        <w:tab w:val="right" w:pos="8838"/>
      </w:tabs>
    </w:pPr>
  </w:style>
  <w:style w:type="paragraph" w:styleId="Rodap">
    <w:name w:val="footer"/>
    <w:basedOn w:val="Normal"/>
    <w:pPr>
      <w:pBdr>
        <w:top w:val="single" w:sz="4" w:space="1" w:color="auto"/>
      </w:pBdr>
      <w:tabs>
        <w:tab w:val="left" w:pos="8789"/>
      </w:tabs>
      <w:spacing w:before="0" w:after="0" w:line="240" w:lineRule="auto"/>
      <w:ind w:firstLine="0"/>
    </w:pPr>
    <w:rPr>
      <w:rFonts w:cs="Arial"/>
      <w:sz w:val="20"/>
    </w:rPr>
  </w:style>
  <w:style w:type="paragraph" w:styleId="Legenda">
    <w:name w:val="caption"/>
    <w:basedOn w:val="Normal"/>
    <w:next w:val="Normal"/>
    <w:qFormat/>
    <w:rPr>
      <w:b/>
    </w:rPr>
  </w:style>
  <w:style w:type="paragraph" w:customStyle="1" w:styleId="listaNumerada">
    <w:name w:val="lista Numerada"/>
    <w:basedOn w:val="Normal"/>
    <w:pPr>
      <w:numPr>
        <w:numId w:val="4"/>
      </w:numPr>
      <w:spacing w:before="0" w:after="0"/>
    </w:pPr>
  </w:style>
  <w:style w:type="paragraph" w:customStyle="1" w:styleId="listapontosmdios">
    <w:name w:val="lista pontos médios"/>
    <w:basedOn w:val="Normal"/>
    <w:pPr>
      <w:numPr>
        <w:numId w:val="3"/>
      </w:numPr>
      <w:tabs>
        <w:tab w:val="clear" w:pos="360"/>
      </w:tabs>
      <w:spacing w:before="0" w:after="0"/>
      <w:ind w:left="1559" w:hanging="357"/>
    </w:pPr>
  </w:style>
  <w:style w:type="paragraph" w:customStyle="1" w:styleId="ttulosubseco">
    <w:name w:val="título subsecção"/>
    <w:basedOn w:val="Normal"/>
    <w:next w:val="normalpargrafo"/>
    <w:pPr>
      <w:keepNext/>
      <w:widowControl w:val="0"/>
      <w:ind w:firstLine="1134"/>
    </w:pPr>
    <w:rPr>
      <w:b/>
      <w:sz w:val="24"/>
    </w:rPr>
  </w:style>
  <w:style w:type="paragraph" w:customStyle="1" w:styleId="normalpargrafo">
    <w:name w:val="normal parágrafo"/>
    <w:basedOn w:val="Normal"/>
    <w:next w:val="Normal"/>
    <w:pPr>
      <w:spacing w:before="0" w:after="0"/>
      <w:ind w:firstLine="1134"/>
    </w:pPr>
  </w:style>
  <w:style w:type="paragraph" w:customStyle="1" w:styleId="listapontospequenos">
    <w:name w:val="lista pontos pequenos"/>
    <w:basedOn w:val="Normal"/>
    <w:pPr>
      <w:numPr>
        <w:numId w:val="2"/>
      </w:numPr>
      <w:tabs>
        <w:tab w:val="clear" w:pos="360"/>
      </w:tabs>
      <w:spacing w:before="60" w:after="0"/>
      <w:ind w:left="1843" w:hanging="357"/>
    </w:pPr>
  </w:style>
  <w:style w:type="paragraph" w:styleId="ndice1">
    <w:name w:val="toc 1"/>
    <w:basedOn w:val="Normal"/>
    <w:next w:val="Normal"/>
    <w:autoRedefine/>
    <w:uiPriority w:val="39"/>
  </w:style>
  <w:style w:type="paragraph" w:styleId="ndice2">
    <w:name w:val="toc 2"/>
    <w:basedOn w:val="Normal"/>
    <w:next w:val="Normal"/>
    <w:autoRedefine/>
    <w:semiHidden/>
    <w:pPr>
      <w:ind w:left="220"/>
    </w:pPr>
  </w:style>
  <w:style w:type="paragraph" w:styleId="ndice3">
    <w:name w:val="toc 3"/>
    <w:basedOn w:val="Normal"/>
    <w:next w:val="Normal"/>
    <w:autoRedefine/>
    <w:semiHidden/>
    <w:pPr>
      <w:ind w:left="440"/>
    </w:pPr>
  </w:style>
  <w:style w:type="paragraph" w:styleId="ndice4">
    <w:name w:val="toc 4"/>
    <w:basedOn w:val="Normal"/>
    <w:next w:val="Normal"/>
    <w:autoRedefine/>
    <w:semiHidden/>
    <w:pPr>
      <w:ind w:left="660"/>
    </w:pPr>
  </w:style>
  <w:style w:type="paragraph" w:styleId="ndice5">
    <w:name w:val="toc 5"/>
    <w:basedOn w:val="Normal"/>
    <w:next w:val="Normal"/>
    <w:autoRedefine/>
    <w:semiHidden/>
    <w:pPr>
      <w:ind w:left="880"/>
    </w:pPr>
  </w:style>
  <w:style w:type="paragraph" w:styleId="ndice6">
    <w:name w:val="toc 6"/>
    <w:basedOn w:val="Normal"/>
    <w:next w:val="Normal"/>
    <w:autoRedefine/>
    <w:semiHidden/>
    <w:pPr>
      <w:ind w:left="1100"/>
    </w:pPr>
  </w:style>
  <w:style w:type="paragraph" w:styleId="ndice7">
    <w:name w:val="toc 7"/>
    <w:basedOn w:val="Normal"/>
    <w:next w:val="Normal"/>
    <w:autoRedefine/>
    <w:semiHidden/>
    <w:pPr>
      <w:ind w:left="1320"/>
    </w:pPr>
  </w:style>
  <w:style w:type="paragraph" w:styleId="ndice8">
    <w:name w:val="toc 8"/>
    <w:basedOn w:val="Normal"/>
    <w:next w:val="Normal"/>
    <w:autoRedefine/>
    <w:semiHidden/>
    <w:pPr>
      <w:ind w:left="1540"/>
    </w:pPr>
  </w:style>
  <w:style w:type="paragraph" w:styleId="ndice9">
    <w:name w:val="toc 9"/>
    <w:basedOn w:val="Normal"/>
    <w:next w:val="Normal"/>
    <w:autoRedefine/>
    <w:semiHidden/>
    <w:pPr>
      <w:ind w:left="1760"/>
    </w:pPr>
  </w:style>
  <w:style w:type="paragraph" w:customStyle="1" w:styleId="normalbibliografia">
    <w:name w:val="normal bibliografia"/>
    <w:basedOn w:val="Normal"/>
    <w:pPr>
      <w:spacing w:before="240"/>
      <w:ind w:left="567" w:hanging="567"/>
      <w:jc w:val="left"/>
    </w:pPr>
  </w:style>
  <w:style w:type="paragraph" w:customStyle="1" w:styleId="listapontosgrandes">
    <w:name w:val="lista pontos grandes"/>
    <w:basedOn w:val="Normal"/>
    <w:pPr>
      <w:numPr>
        <w:numId w:val="1"/>
      </w:numPr>
      <w:tabs>
        <w:tab w:val="clear" w:pos="360"/>
      </w:tabs>
      <w:spacing w:before="0" w:after="0"/>
      <w:ind w:left="1134" w:hanging="357"/>
    </w:pPr>
  </w:style>
  <w:style w:type="paragraph" w:customStyle="1" w:styleId="normaljunto">
    <w:name w:val="normal junto"/>
    <w:basedOn w:val="Normal"/>
    <w:pPr>
      <w:spacing w:before="0" w:after="0"/>
    </w:pPr>
  </w:style>
  <w:style w:type="paragraph" w:customStyle="1" w:styleId="ttulocaptulo">
    <w:name w:val="título capítulo"/>
    <w:basedOn w:val="Normal"/>
    <w:next w:val="Normal"/>
    <w:autoRedefine/>
    <w:pPr>
      <w:pageBreakBefore/>
      <w:spacing w:before="360" w:after="240"/>
      <w:ind w:firstLine="0"/>
      <w:outlineLvl w:val="0"/>
    </w:pPr>
    <w:rPr>
      <w:b/>
      <w:caps/>
      <w:sz w:val="24"/>
    </w:rPr>
  </w:style>
  <w:style w:type="paragraph" w:customStyle="1" w:styleId="ttulosubcaptulo">
    <w:name w:val="título subcapítulo"/>
    <w:basedOn w:val="Normal"/>
    <w:next w:val="Normal"/>
    <w:pPr>
      <w:keepNext/>
    </w:pPr>
    <w:rPr>
      <w:b/>
      <w:sz w:val="24"/>
    </w:rPr>
  </w:style>
  <w:style w:type="paragraph" w:customStyle="1" w:styleId="normaldestaque">
    <w:name w:val="normal destaque"/>
    <w:basedOn w:val="Normal"/>
    <w:pPr>
      <w:ind w:left="2127" w:hanging="2127"/>
    </w:pPr>
  </w:style>
  <w:style w:type="character" w:customStyle="1" w:styleId="maisculaspequenas">
    <w:name w:val="maiúsculas pequenas"/>
    <w:basedOn w:val="Tipodeletrapredefinidodopargrafo"/>
    <w:rPr>
      <w:rFonts w:ascii="Arial" w:hAnsi="Arial"/>
      <w:smallCaps/>
      <w:sz w:val="22"/>
    </w:rPr>
  </w:style>
  <w:style w:type="character" w:styleId="Hiperligao">
    <w:name w:val="Hyperlink"/>
    <w:basedOn w:val="Tipodeletrapredefinidodopargrafo"/>
    <w:uiPriority w:val="99"/>
    <w:rPr>
      <w:color w:val="0000FF"/>
      <w:u w:val="single"/>
    </w:rPr>
  </w:style>
  <w:style w:type="paragraph" w:customStyle="1" w:styleId="Titulocapitulonumerado">
    <w:name w:val="Titulo capitulo numerado"/>
    <w:basedOn w:val="ttulocaptulo"/>
    <w:next w:val="Normal"/>
    <w:rsid w:val="0087131C"/>
    <w:pPr>
      <w:numPr>
        <w:numId w:val="5"/>
      </w:numPr>
    </w:pPr>
    <w:rPr>
      <w:caps w:val="0"/>
      <w:smallCaps/>
    </w:rPr>
  </w:style>
  <w:style w:type="paragraph" w:customStyle="1" w:styleId="Default">
    <w:name w:val="Default"/>
    <w:rsid w:val="00EB2207"/>
    <w:pPr>
      <w:autoSpaceDE w:val="0"/>
      <w:autoSpaceDN w:val="0"/>
      <w:adjustRightInd w:val="0"/>
    </w:pPr>
    <w:rPr>
      <w:rFonts w:ascii="Tahoma" w:hAnsi="Tahoma" w:cs="Tahoma"/>
      <w:color w:val="000000"/>
      <w:sz w:val="24"/>
      <w:szCs w:val="24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881B02"/>
    <w:rPr>
      <w:rFonts w:ascii="Arial" w:hAnsi="Arial"/>
      <w:sz w:val="22"/>
    </w:rPr>
  </w:style>
  <w:style w:type="paragraph" w:styleId="PargrafodaLista">
    <w:name w:val="List Paragraph"/>
    <w:basedOn w:val="Normal"/>
    <w:uiPriority w:val="34"/>
    <w:qFormat/>
    <w:rsid w:val="00160B1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B4CC1"/>
    <w:pPr>
      <w:spacing w:before="100" w:beforeAutospacing="1" w:after="100" w:afterAutospacing="1" w:line="240" w:lineRule="auto"/>
      <w:ind w:firstLine="0"/>
      <w:jc w:val="left"/>
    </w:pPr>
    <w:rPr>
      <w:rFonts w:ascii="Times New Roman" w:hAnsi="Times New Roman"/>
      <w:sz w:val="24"/>
      <w:szCs w:val="24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91D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555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6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5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3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1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hyperlink" Target="https://www.canva.com/" TargetMode="External"/><Relationship Id="rId26" Type="http://schemas.openxmlformats.org/officeDocument/2006/relationships/image" Target="media/image7.png"/><Relationship Id="rId39" Type="http://schemas.openxmlformats.org/officeDocument/2006/relationships/header" Target="header1.xml"/><Relationship Id="rId21" Type="http://schemas.openxmlformats.org/officeDocument/2006/relationships/hyperlink" Target="https://fontawesome.com/" TargetMode="External"/><Relationship Id="rId34" Type="http://schemas.openxmlformats.org/officeDocument/2006/relationships/image" Target="media/image15.png"/><Relationship Id="rId42" Type="http://schemas.openxmlformats.org/officeDocument/2006/relationships/footer" Target="footer2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chat.openai.com/" TargetMode="External"/><Relationship Id="rId20" Type="http://schemas.openxmlformats.org/officeDocument/2006/relationships/hyperlink" Target="https://youtube.com/" TargetMode="External"/><Relationship Id="rId29" Type="http://schemas.openxmlformats.org/officeDocument/2006/relationships/image" Target="media/image10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hyperlink" Target="https://stackoverflow.com/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hyperlink" Target="http://www.w3schools.com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10" Type="http://schemas.openxmlformats.org/officeDocument/2006/relationships/image" Target="media/image1.png"/><Relationship Id="rId19" Type="http://schemas.openxmlformats.org/officeDocument/2006/relationships/hyperlink" Target="https://draw.io/" TargetMode="External"/><Relationship Id="rId31" Type="http://schemas.openxmlformats.org/officeDocument/2006/relationships/image" Target="media/image12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hyperlink" Target="https://getbootstrap.com/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hyperlink" Target="https://teams.microsoft.com/v2/" TargetMode="External"/><Relationship Id="rId25" Type="http://schemas.openxmlformats.org/officeDocument/2006/relationships/hyperlink" Target="https://www.remove.bg/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2.png"/><Relationship Id="rId1" Type="http://schemas.openxmlformats.org/officeDocument/2006/relationships/image" Target="media/image2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DOC%20PAP\Relat&#243;rio%20final\relatoriofinalpap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F4CAD60C6F7F8458CDE80FDFB8D8D58" ma:contentTypeVersion="4" ma:contentTypeDescription="Criar um novo documento." ma:contentTypeScope="" ma:versionID="31ea98a438cfae72b8948901a5cceb6a">
  <xsd:schema xmlns:xsd="http://www.w3.org/2001/XMLSchema" xmlns:xs="http://www.w3.org/2001/XMLSchema" xmlns:p="http://schemas.microsoft.com/office/2006/metadata/properties" xmlns:ns2="cfbd962d-ee5c-4c76-a6f8-a4eb063b7bb9" targetNamespace="http://schemas.microsoft.com/office/2006/metadata/properties" ma:root="true" ma:fieldsID="fdbad3ad9fd2a7537971cb00f22e9a83" ns2:_="">
    <xsd:import namespace="cfbd962d-ee5c-4c76-a6f8-a4eb063b7bb9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bd962d-ee5c-4c76-a6f8-a4eb063b7bb9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566CCEF-BA18-4F9C-BF13-D37DD4DA423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A092D12-D3C7-44FD-9B83-B5F891F9726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bd962d-ee5c-4c76-a6f8-a4eb063b7bb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71E4B16-A6F9-42C1-892D-76BA984A1BD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relatoriofinalpap.dot</Template>
  <TotalTime>917</TotalTime>
  <Pages>15</Pages>
  <Words>1680</Words>
  <Characters>9078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Relatório Final da PAP</vt:lpstr>
    </vt:vector>
  </TitlesOfParts>
  <Manager>AMPSS</Manager>
  <Company>EPC</Company>
  <LinksUpToDate>false</LinksUpToDate>
  <CharactersWithSpaces>10737</CharactersWithSpaces>
  <SharedDoc>false</SharedDoc>
  <HLinks>
    <vt:vector size="54" baseType="variant">
      <vt:variant>
        <vt:i4>1376309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_Toc390069020</vt:lpwstr>
      </vt:variant>
      <vt:variant>
        <vt:i4>1441845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_Toc390069019</vt:lpwstr>
      </vt:variant>
      <vt:variant>
        <vt:i4>1441845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_Toc390069018</vt:lpwstr>
      </vt:variant>
      <vt:variant>
        <vt:i4>1441845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_Toc390069017</vt:lpwstr>
      </vt:variant>
      <vt:variant>
        <vt:i4>1441845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_Toc390069016</vt:lpwstr>
      </vt:variant>
      <vt:variant>
        <vt:i4>1441845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_Toc390069015</vt:lpwstr>
      </vt:variant>
      <vt:variant>
        <vt:i4>1441845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_Toc390069014</vt:lpwstr>
      </vt:variant>
      <vt:variant>
        <vt:i4>1441845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_Toc390069013</vt:lpwstr>
      </vt:variant>
      <vt:variant>
        <vt:i4>1441845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_Toc390069012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Final da PAP</dc:title>
  <dc:subject>MOdelo do Relatório Final da PAP</dc:subject>
  <dc:creator>maria maroco</dc:creator>
  <cp:lastModifiedBy>Rodrigo Germino</cp:lastModifiedBy>
  <cp:revision>15</cp:revision>
  <cp:lastPrinted>2010-09-29T15:26:00Z</cp:lastPrinted>
  <dcterms:created xsi:type="dcterms:W3CDTF">2023-05-22T13:28:00Z</dcterms:created>
  <dcterms:modified xsi:type="dcterms:W3CDTF">2024-06-17T16:26:00Z</dcterms:modified>
</cp:coreProperties>
</file>